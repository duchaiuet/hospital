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630F8DB4" w14:textId="77777777" w:rsidTr="00E941EF">
        <w:tc>
          <w:tcPr>
            <w:tcW w:w="3023" w:type="dxa"/>
          </w:tcPr>
          <w:p w14:paraId="1260FCE9" w14:textId="6000A032" w:rsidR="00B93310" w:rsidRPr="002A5336" w:rsidRDefault="00B65F19" w:rsidP="00B65F19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 xml:space="preserve">hai</w:t>
            </w:r>
            <w:proofErr w:type="spellStart"/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 xml:space="preserve"/>
            </w:r>
            <w:proofErr w:type="spellEnd"/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 xml:space="preserve"/>
            </w:r>
            <w:r w:rsidR="00C15E96"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 xml:space="preserve"> </w:t>
              <w:t xml:space="preserve">nguyen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1A6B08C5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DD3337D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944B883" wp14:editId="3C677213">
                            <wp:extent cx="329184" cy="329184"/>
                            <wp:effectExtent l="0" t="0" r="13970" b="13970"/>
                            <wp:docPr id="84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49A463" id="组 43" o:spid="_x0000_s1026" alt="电子邮件图标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YF/fXxQAAFdyAAAOAAAAZHJzL2Uyb0RvYy54bWzsXUFvY0luvgfIfxB0DJDxq3rvSXrG9Oxh ZnYQYLIZYHqRs1qW20ZsSZHU7Z4cgwVyTA45JZcgyDV7ywKLQfbX7Owm/yIfq4qlKvcj+TAJEgTw pZ/dpviK/EgWWUXan/7kw+PD7P32eLrf717N3SfNfLbdbfY397u3r+Y/f/3TP17NZ6fzenezftjv tq/m321P85989od/8OnT4Xrr93f7h5vtcQYmu9P10+HV/O58PlxfXZ02d9vH9emT/WG7ww9v98fH 9RnfHt9e3RzXT+D++HDlm2Zx9bQ/3hyO+832dML/fhF/OP8s8L+93W7Of3Z7e9qeZw+v5ljbOfx7 DP++oX+vPvt0ff32uD7c3W/SMtY/YhWP6/sdXppZfbE+r2fvjvcfsXq83xz3p/3t+ZPN/vFqf3t7 v9kGGSCNa55J89Vx/+4QZHl7/fT2kNUE1T7T049mu/nZ+2+Os/ubV/NumM9260dg9PvvfzHr2vns ZnvaQFW///t/++Ff/+4///qXv/3+Vz/8429+909/Q1p7Ory9xoe/Oh6+PXxzTP/xNn43e/P0p/sb cFq/O++DWj7cHh9JPRB49iFo/7us/e2H82yD/2z94FbdfLbBj9LXAZ3NHSD86FObuy/T53wDG6MP 0Rf4xNX6Or7uitaYlkQLhoWdLko8/feU+O3d+rAN2JxID0mJnnX42++//90v/vaHf/mH//jNr3/4 93+e+aizQEsKI2WcDl/vN39xmu32X97cn7/Z3+/OWJQLMtBqwTaS0jcnfMjUawsMoYi+Jx7ra9as a2H6pKFhWSlofb15dzp/td0HbNbvvz6dw+fe3uCrYM03ySReg8Ht4wNc44+uZv1i9jSDsoNMMPlM 5Aoi59vl7G7m+gU7WSaDkjKvxVLgBfvLRK51vcAL9pLJhkHg1RdErl21Aq9FSdZJC1tWVO1KYAab zAvzrhFWBrwyleuWg8DMler3Ky9wcxUAfeMkdiUCbrmQVucqEPpGUpwrUXArAC/YRwVEN4j8KiSG ppf41VgsRHlLMNwAOmF9NRzOC/rzFRxNI+HhKzzavpH4lXj4xrfC+nyFh1+KDlbiAX6Sv/oSjw5m JfhrBUfTdtLyKjgaJ8HrSzhaL2qvRAMxZ3xxFNqyC/lOWltbQrGQnLYtgYBjCIK2FQ6NBGtbwuC8 ZHVtiYLrpBjQliisRGYlBt5JHtGWEPRS3KTt5KJbMW52JQTi5tCVCHSimF0JgWK7lKDktSnsSgwU 1+pKELwsagkC8k/JdrtpMHQlDEpgotwsCyubSF8C4eS42ZdQONF++xIKJaz3JRSib/UlEsqmg+Tl Iqvo9n0JhBxD+hIHyU/7CoUVtrnx7aEvUeiEeIR057J8t4IljTNblBggQo9Ht0UFwdBLO+tiEgSL EgLUG1J8W5QQOC9tM4sSA9/0K0nUEgSHLE2QtYTBN0iGBM2VMPiVhOqyBIKyVYHdsgRCyVqXJRRY nrTTLEsokLmK66vB6KWIvqzAaJfS3rWs0UDyMq6+ZYVGJyawyxIOJTYtSzgQmyR5VyUeCE5S0rmq 8Oi9JC/Kj9LRWkneVYVHDz2Pmx+VnpcYKyfFqwoPlDcSvwoPwDYOx6qCo4eHC8ur4ZBS4lWFRt9K ddNQoeElYx4qMOSMfSjBWEhxZaig6JBIjss6lFDIa6uAaBdSujlUQAgwoDIu0PfIr4SllTBIJjyU INDmNM4LO2/5UikAuKYEQS6rXVOC0Ekbj2sqFET7dU2JwiBZiGtKGAbJ3lxTouDElNM1JRBI5yXV lTj4VrI415RQiAWdqwpsOZ1wVYVdej4OnfKpyfqOD1I2H3bpJAVfzdZ0JtqE87DD/kQnWnSsgmOZ 1/HMB8cxH3Z07CIQA14ibtMZjk4M8Ig4nARhcToxsCFiPh3SiaF5Ih4mLYMUS9RQXDya03m7JCNO HiaRJyndNDFdktNNE9QlSd00UelUgERF1T9l7T6JiqJ+EnkSFTX7JPIkqp8mKpXkYe3TRKWim8hR VU9ZDJXVgXyaqFQ3B/JpolJhHMiniUqlbyCfJioVt0SO8nWKqFS+BvJponZJVJSfk7gnUVFeTiJP oqJ8nEJO5SOtHeXhJPIkKsq/SeRJ1Hg4bYYkKvDCYqaJSjVcIJ8mKlVpRI4qbMraqQwL5NNEpTor kE9DleqoQD5N1EUSdTFNVKqDiDvqnCmiUpkTyKeJukyiokqZxD2JiiJkEnkSFTXGFHIqMWjtKCEm kSdRUSFMIk+iogCYRJ5ERYI/iTyJigR+Cjnl7yQqEvRJ5ElUZOCTyJOowzRRKcMOi5km6pBERZo8 ZTEhTSb2lAhP+0CSllLdaR9I8lIyO+0DSWJKV6d9IMlMCemkD1wSp0roGDdTUnnE9fbzi+3jfIaL 7Tf0kvX1YX2mXJS/nD2FS1Jo5w73jHQzRz953L/fvt4HmjMlpSny4j4grfRC8LAbIaQzk0TJP+fn ITJEDg78cJCk0y2Q+hMdbvtUfnRCEOiwYUVd8vv4Gd9LZVigyw7OP+dnpMPRfCTskH5qDHFDlwiR RKiEdBhDr+7yBsOv5Gd8NW4GE2EOcUzAz0SYMgUcsLBNMwE/EyGdi9Crcf2nrhFVDhPqHOmsdiLl iiraKS+n0+RIacnjVnSgFnRpqIgOvBOloXU30J1L4GkBicvCRGnZxkAHSMQTF8yq4unaIFEaBowj 2rROyyXoZiPytJyMrlQSpeG2mfISCdjU+Jn8p6H7CRIdd36q6AjISUkW5UdBiF+5ediftvC9j+MW GzQ+Gn1Tilu4QA/LxXm+5sS4TAxkyLdUsuTCOenglfIzKYlDAlxEY5djDNxTpctBS5eCg6DhPCmm 4sZQfWsK0T4XICwkP6OwdFMCe8A9msotgUzAaaKyLeQyhl/GTzbD1P5Cnqjxuxi2wTETWisEYXQ/ S+Ls0ZYGc5CwEHE57hgI0xF+9FJD6kt0NHC5BFzLpjmGWz7Cu4Lhco73GcOD886VQwJbDD+j5XwU OfjHdrBhZ5ZiTV4CEzJrfibbxa1jAEe3XPTHpfipewzdO0YP5FjIr+Nneu2QogjYah7jcPMY+FnA DKuY5+bCgd/Hz/heunuMtpjPp5iAn0yYfNrhhlNbIV0/Ro65qmBO/GSOqcL14KxzhEPFKKZjFzrh iNCOEpybWRkzWKZEyqPANlbJaQf2IZ2SrnVDgmKgDV1yho1LQJ0ntcIQzy7XNaxufrLa09Guw42j yhMBLSHZ4WBEe3sZ0XTZEdI42TU2OLqYjBLh5lF/+4rrlR6Hfuo6V/nt+WiNtcPPqCW3TKW062HO Ks9LUo7sXKPk4MadmKgg+aX8TBDRjS9hiUtIlSOuWxIh+le0VyNsJELk2yphShhcj7igEvpk7VbZ QFeIwS4NG0pnb7BK3c+o3Sjaua5tXh+uI3VB2MPy8T+Dwc8ESnwtLiRVdhwtjJQ+kplxKrzTW/lE lMAMZQmI3HrM8vEzysn6NYyZ4UINo5lJQt/YhVwCy9rUknEaUZON3Vhadh49ZvjkjLpVsm8/t0nO W+DrdAQUeuLzWRAdIRVt36f9w/3NT+8fHqimCnMX288fjrP3a0xMrDeb7e7MpldRPuzoNCmeIFU/ mM7icDydv1if7uK7AhNCdX2NsYfdTfjqbru++TJ9fV7fP8SvQwiDUNwXH5v73+xvvkOPPIZRMOVx tz/+1Xz2hMGOV/PTX75bH7fz2cOf7NBfP7iO7nTO4ZuuX9K13bH8yZvyJ7t3j5/voQkY+3q3AddX 8zN/+fkZ3+HTmOSAcr/efXvYEGE4SYNorz/8+fp4mJGU+BB68X+256GB9TU32xNCmTaJFAVJ32Bk 4X9pdgERLs5/PJ9dCJGsGkiAofyPzy7E2BQs+TK5gERofLajtmHWZnEJf5lKAONLX0+7oD6htoXr BwO7kAHhTBaaysaIkEVkomGgjo0xKmgyU8V+tzEqBMZMtQg9M2NU2EEzVTtQM9QYFTbkgoq6BMeo kMNnKnrjOC9oPFMhGRN4ITfOVKSJcV50NpLJoNXxdVVdFY4gEriV6g+NxmNS1lMLywX1kIzSlQA4 9JkJiysR8K4XF1di4FciuxIE36ODWFhdCUPvqf1mVIgSBzRDUk/KGB1FuQsQoed+lKz0grZBX43A rkTCuaXkVHQskl/bImGX+FVYUFPduLjVxELrQ7PxqBwlGHituL4SDQQFyVaqkQXfttRcNfreEo7W hb7eMbp6amERWmdH6Uo8/OCpO3CUrsQDdNQPNUpX4uHpvQK/Eg/IQe2Go/wq5yC9CPxKPIKeBX4l HgE3gV/pHbAD6hUeXV+JB1VAwvqqEYZgp+P8qiGGYPfj66umGOBHkv6qKYZV6BQcE4NOfbIbwcul jaeaYugxRySsrkQjxCBB2hINv6LG7dHVlWCECCmwq8AIjb1j7OopBorf4+yqKYaeGg9HuZWegcsk SXXVEENoFBzlVgHhxbhSDTE4mV0FxALjOoKoFRCDFAWqQQY/NKLmSiBw0iCojq79stW1GCIVVkfn ypluJeZO1SxD65dSDK1mGRB6pB2ymmYgsKTllTHKLcTsgmrLLIa2vgqMBhY1bnkoKwt+ivpKNLAF SV5bDzTI6FYDDX65kDyjHmiQja8aaGhpmnBcXmoFyvrzsm9UAw2tD2OCY75WDTQonlsNNLRtmHkb 5Vfi4bpeshc69s1yKPzqgYYmTJWOvZeu1i78ZHnpcDjTLcP8xii7cgtX4KjmGTon7ZDVOINiLavS O1xoBx9dXeUcsjHTGW8WNsy+jHIrocDMjeRq1TSDFKbqWQY5DlSzDOLS6lkGOUpVswyy3uikNOtD jqHVLIMMajXNIAd4asTKL5Utjq6QM5kXd59n4wyyQ9QDDfLuWA80KB77bKSh3DBwvvLSlz8yeJCa Fl768j8ayUhtUa/zwbw+sZDOkF+/9OXzaTDPtrz05UuDPDT2jcuk17kRQzexl758SZEvffmSZl76 8iXNUCJLzvfSl/88YP9f9eXThWQelPwxPe2hdKCe9vDFWG8olf0BdvxOi3hxLDZsUVs8GUieU+KL an7GC2u0dkc6dNVEjvxzfiY6XGcEfigXVTqcxga6y5QDM+JnYojT9khoNajkJiKjHRrXN5Gh0TrF /dUep6WaKDjHDPxwYqjSLdOlf5tn61hSfkaJcVUV+OH6S+XXU00G5Dqjdwa3KYEOB6Qqvy5d/Peo CDV5Wyq38F5ap0pHp8egWxr9Qrg8CnSkR42fT/wGzFZrdLjEC/wIZ5WOG0TJcFTCNC5KB+A6IXe6 e0M13O5GzqK9mX2EnE+jSy3DZs8TnfoCkRAepvDDabT6Xl7fyqBjeXEzpfILJTAWiJY83Zdwfxkk oeN3nWMC2VN7uyYyWw3ddqmEbIZ46mtku6YbB5UjBQSCxfdG2xN7Ht1kqRzZlXHqrPsAxwa6SlU5 crDxK2MD4OhFt3cqRw6HfjDa5jm+0v2sypEDdtsYHHkHoBtLlaPjPaW1GnJDbCAQ6TZN58k7H7qZ dLug1oBgGHSDqPPk3bn1luPwfk+3yTpPziFwN6AbEZq+4w5j86RAEbRkrpNCRaQ0ZM+t0KY+Q7CY hFGIFpHSaGwM4SJSGraEeBFjlmmeIWAEnpbFI2Kk3MNyohAyiKfpl4gZnM8Yrk43szFwWdEDUSPm NGZAosv8yNOKcSFuBInMsIkL6cjTjMRNmmozgzs1CUSe1n4RQkdYp+XFIXQESmtXg6nHndzcKEPo IJ7UXaD6ewgdgdLazakBIcgeHF/bVBE6oi2ZGceFJwUonWfKU0NJolNSIwHJbuVZWZ/YEPTonTEy k8GMe9hE1HWyLVkZKyJHFMhKgakFI0hu5tQUN0hFZpLOfmll/dnVrTIiRw+rLskBySp0coyzKqcc Nq1SLEdiq7bLwd0qFvN+gUZJ1czzFuSMcjbvapQTa2aWN0qz5Oa916qLeDc39omcH1hnDJxxfJTT c4P3x1Ow+aSDg4Z40LFM8yt6dk8X7zFm6NHSDSmyeQPGJtEZozDeUf8EOaIBIhoN4vqMAW3fUlMO BT9r6rrjKIm7W9V+eshKHK19zKO5IhIaUxDYRyJha0ws4qI+ZgUdGjvVNfJIZZfPO/lwhZ/xkIXa hcIarckjPyRgFkZdiN6EeC6yNKbCEcXjUdrSGNigHqSwRlyQq1K3Lp1/D/mX5LC0/IxSo/0kWU9j ZgNd1LjDoYL+csTnsErqXTIoeUCqtSiRXkWeXf51SywJP5NEEClSWmNc8dSUHILCjGZEoEw8KWbo lLzOFdqVVErPslPg0CmTPqkBxKBMGCF46FEo444+JT3+ZVMK8UNdJ1snwoHBkw0eBmKsk30IIUTX UnbLEEO0dWZPp24fVZ+YZo8ejC+MKMzxCMwNnhziwoLVdXLUpCYnfZ0ciBFJdAsBNKneJrDUt/N2 EQxApeQdCEal4573NBQhhkS8S1IforrOvO/iT6boms87OfW06TxzakCOr8mes40QTFRKCke0WYZg olKiNS9RWuuksBl4mrL7dNJr6xPjr4mngRF+pWnarC3caRcKy6RtSRN9Rb2CpCPLOmmnDISWwaOr KxEaPkS7OXE03bJP1abp6V26aTWDB50bh1db8YiyokBIMUTTI45CEqEVNdMVlBmI0bkXOVqxnbLL sEaKH9oaw++SJYVbO1CaBDX3tDS0b+6SKWkNgUNdYMpizJ08yIuaRk8NolrsXCNys5IXGvKC8tAU qIdHFtZKsJLyzJSNZ+StJJDRRZDQ9222FytTZQO0Ul+fLNrKpdlFzOQ8+ZyV7bMTW+UDRwWrHuEw YxU4HLesiokDIfpXVbfkyGrVdByqCRfNizj2W1Vn3k3QD6syRP0RY79RGMOUo48YhbbjTdRIRan/ Nvqcsb680eti8NnG8zSMjzZoMvpldv3//+x6+Ct8+OuF4ZcQpL+0SH8esfw+zLpf/h7kZ/8FAAD/ /wMAUEsDBBQABgAIAAAAIQDbJ8Nc3AAAAAgBAAAPAAAAZHJzL2Rvd25yZXYueG1sTI9PS8NAEMXv gt9hGcGb3USpSJpNKfXPqQi2gnibZqdJaHY2ZLdJ+u0d9aCXNwyPefN++XJyrRqoD41nA+ksAUVc ettwZeB993zzACpEZIutZzJwpgDL4vIix8z6kd9o2MZKSQiHDA3UMXaZ1qGsyWGY+Y5YvIPvHUZZ +0rbHkcJd62+TZJ77bBh+VBjR+uayuP25Ay8jDiu7tKnYXM8rM+fu/nrxyYlY66vpseFyGoBKtIU /y7gm0H6QyHF9v7ENqjWgNDEHxVvngrK/nfqItf/AYovAAAA//8DAFBLAQItABQABgAIAAAAIQC2 gziS/gAAAOEBAAATAAAAAAAAAAAAAAAAAAAAAABbQ29udGVudF9UeXBlc10ueG1sUEsBAi0AFAAG AAgAAAAhADj9If/WAAAAlAEAAAsAAAAAAAAAAAAAAAAALwEAAF9yZWxzLy5yZWxzUEsBAi0AFAAG AAgAAAAhAHZgX99fFAAAV3IAAA4AAAAAAAAAAAAAAAAALgIAAGRycy9lMm9Eb2MueG1sUEsBAi0A FAAGAAgAAAAhANsnw1zcAAAACAEAAA8AAAAAAAAAAAAAAAAAuRYAAGRycy9kb3ducmV2LnhtbFBL BQYAAAAABAAEAPMAAADCFwAAAAA= ">
                            <v:shape id="85" o:spid="_x0000_s1027" style="position:absolute;left:39;top:55;width:130;height:97;visibility:visible;mso-wrap-style:square;v-text-anchor:top" coordsize="2082,15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p6lVxwAAAN8AAAAPAAAAZHJzL2Rvd25yZXYueG1sRI/NasMw EITvgbyD2EBusZxQQnGsBJPU0EMucQult621tU2tlbFU/7x9FCj0MjAM8w2TnibTioF611hWsI1i EMSl1Q1XCt7f8s0zCOeRNbaWScFMDk7H5SLFRNuRbzQUvhIBwi5BBbX3XSKlK2sy6CLbEYfs2/YG fbB9JXWPY4CbVu7ieC8NNhwWauzoXFP5U/waBU+lKYzOP4ppzvjlc7jO2+xrVmq9mi6HINkBhKfJ /zf+EK9awQ4ef8IXkMc7AAAA//8DAFBLAQItABQABgAIAAAAIQDb4fbL7gAAAIUBAAATAAAAAAAA AAAAAAAAAAAAAABbQ29udGVudF9UeXBlc10ueG1sUEsBAi0AFAAGAAgAAAAhAFr0LFu/AAAAFQEA AAsAAAAAAAAAAAAAAAAAHwEAAF9yZWxzLy5yZWxzUEsBAi0AFAAGAAgAAAAhAB+nqVXHAAAA3wAA AA8AAAAAAAAAAAAAAAAABwIAAGRycy9kb3ducmV2LnhtbFBLBQYAAAAAAwADALcAAAD7AgAAAAA= 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86" o:spid="_x0000_s1028" style="position:absolute;width:208;height:208;visibility:visible;mso-wrap-style:square;v-text-anchor:top" coordsize="3324,33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BGB3yAAAAN8AAAAPAAAAZHJzL2Rvd25yZXYueG1sRI9BawIx FITvgv8hPKE3TWyxldUoba1QL5aqaI+vm+du6OZl2UTd/nsjFHoZGIb5hpnOW1eJMzXBetYwHCgQ xLk3lgsNu+2yPwYRIrLByjNp+KUA81m3M8XM+At/0nkTC5EgHDLUUMZYZ1KGvCSHYeBr4pQdfeMw JtsU0jR4SXBXyXulHqVDy2mhxJpeS8p/NienodotDi/2a/ydq7fR/mm7th8rZbW+67WLSZLnCYhI bfxv/CHejYYHuP1JX0DOrgAAAP//AwBQSwECLQAUAAYACAAAACEA2+H2y+4AAACFAQAAEwAAAAAA AAAAAAAAAAAAAAAAW0NvbnRlbnRfVHlwZXNdLnhtbFBLAQItABQABgAIAAAAIQBa9CxbvwAAABUB AAALAAAAAAAAAAAAAAAAAB8BAABfcmVscy8ucmVsc1BLAQItABQABgAIAAAAIQAiBGB3yAAAAN8A AAAPAAAAAAAAAAAAAAAAAAcCAABkcnMvZG93bnJldi54bWxQSwUGAAAAAAMAAwC3AAAA/AIAAAAA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C056F8C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3C368D" w14:textId="63852869" w:rsidR="00441EB9" w:rsidRPr="002A5336" w:rsidRDefault="005C7E41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Email: </w:t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>nguyen.duc.hai2@sun-asterisk.com</w:t>
                  </w:r>
                </w:p>
              </w:tc>
            </w:tr>
            <w:tr w:rsidR="00441EB9" w:rsidRPr="002A5336" w14:paraId="36C96303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7955421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901FBD" wp14:editId="1F1E7186">
                            <wp:extent cx="329184" cy="329184"/>
                            <wp:effectExtent l="0" t="0" r="13970" b="13970"/>
                            <wp:docPr id="87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79B3BC" id="组 37" o:spid="_x0000_s1026" alt="电话图标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K6kAcyUAAN3eAAAOAAAAZHJzL2Uyb0RvYy54bWzsXUuPJMdxvhvwf2jM0YC1lVXVXVUDLnUg KUIALRPgGjo3e3p3Bp6ZHnX3cpc6C/DRF59sGDAM333ywRCsX2M9foa/yIyIqprtzK9E2T7thd3L iY7KyHhkPLM++fH7h/vVd/vj6e7w+PIq/Ki6Wu0fd4ebu8c3L6/+5tVP/rK/Wp3O28eb7f3hcf/y 6vv96erHn/75n33y7ul6Xx9uD/c3++MKSB5P1++eXl7dns9P1y9enHa3+4ft6UeHp/0j/vj6cHzY nvHP45sXN8ftO2B/uH9RV9XmxbvD8ebpeNjtTyf838/TH68+jfhfv97vzn/9+vVpf17dv7zC2s7x v8f432/lvy8+/WR7/ea4fbq92+kytj9gFQ/bu0c81FF9vj1vV2+Pdx+gerjbHQ+nw+vzj3aHhxeH 16/vdvtIA6gJ1TNqvjwe3j5FWt5cv3vz5NuErX22Tz8Y7e5n3319XN3dvLzqsT2P2wfw6Pe//tWq 6a5WN/vTDlv1+3/4jz/8+z//9p9+87t/+TvZr3dPb67xsy+PT988fX3U//Em/Wv17bu/OtwAx/bt +RA35P3r44NsDEhdvY/7/r3v+/79ebXD/2zqIfTt1WqHP+n3yJfdLZj3wa92t1/o7+oK0iU/ki/4 xYvtdXrcC1mjLkkWDNk6jdt3+tO275vb7dM+cuUk+2DbF2z7/vvXv/7dr/7+t//2j3/4zX/+9r/+ ddWHtGsRWrZMtuP09NVh97en1ePhi5u789eHu8czlhUhsfgJqPzjhB/9sJ3N7tD2evf2dP5yf4jM 2X731ekct/zNDb5FQb5RaXgFuXj9cA+t+IsXq9Bs6tW7VdPUrRAFeXcw0O9gfbW6vQhUT4CGIWRQ NROoMAwZXBAYf+Bms8ngWk+gmqHP4NrMoLoMLujE7ImXaYRMOlTAEy9v1zCBkp24jCtMNx+7ehlX mO59ZFEG23T717kdC7Pt7zZtbm1TBoQ6R2iYcqAO6zqHbsqDus+imzKhXldZdFM2rOs2t3VTPtR9 lRXcGSPqnBLUU040VbPJEFtPORFCl8U35UUThiy+GS/Wm5yk1FNmNPUmpw/1lBl4bHZ9U27AKORk pZ5yo26aJsOOesqOJtQ5epspO+rNOictzZQf9VB3GX40U34ALqcbzZQf8bmXNa2Z8gN0rDP0NlN+ xH3J4JvyI+7zZUsgx/bE+IBvGXxTfkAOhtz6pvwIIleX8bVTfkQ5vby+dsqPKPcZfFN+QI9y+9dO +dFDLTPopuyAlucOnnbKjnXd5NBNuRFtUIbaKTfqPnuQTZkRLWQG3YwZMLiXiV1PeRHEfl9Gt57y Yr3OYZtyIvRdbuvWU06EHCPWM0bUWbuynjIi5NHNGLEBXIbUGSOGnBVYzxgxVNmdmzJiDeNzmRGb KSOa0OSM8mbKiD7rO22mnGjqLmdDN3NOZA/czZQX4tFlNm8z48Uma1M2U2aU1jdjRgWJymzflBul 7ZtyA0dQTmu7KTvqPHe7KTvqbpPTjG7KjzovfN2UH02VPdO6KT/qvG50U340dcjSO+VHQXO7KT+a JuT40U35Edp1Tl66KT8K+CTgHM+qapOzLIifRrgCvf2UH13WFvQL2SEBqS+vDbkTsp9yoyAt/Ywb Q27z+ikzCsLcT5mxzm7dlBV1XtWGKStyZmqY8iHk7cAw5UN2acOUDXCQcifGMGVDyO7bMGVD3oYO Uy7kmTpMuZA38MOUCXmJG2ZcyJ4+oZpyIeQVIlQzTmRPx1BNOVHQ2FDNmTExyEipeEpge2tZgt37 R00T4NtqK7m+KmZ7ng4nyddIzgBpmVcpn4Fcw/tHSRZkgLFKAW40hVMGhjgI8HoRMLgtwN0iYDBT gIdFwBKYCzRC75R4Kq86KI2IrReBK5WInReBK51hGaFBKQ3LSK2VVMS2SxYjoa3sTL2MVCSSEvgy UiUwjdiXkSpxZwRfRqqElQKOsHEJqRI1RvBlpEpQGMGXkdooqYjpFi1GSW2WkSoRmywGEdkS7K2S ioBrEbiSioBqEbiS2i4jtVVS22WkSkAkpCLgWbKYtZKKiGYRuJKKkGURuJK6XkaqhCRx7ctIlZBD wBFSLFmMhBQRfBmpEjFE8GWkSkAQwZeRulFSN8tIFXdesMNdX0KqeOsRfBmp4oxH8GWkdkoqfOlF i1FS4SovARdPWRaTKgk4ksuHjTjCEXwZqeLoRvBlpIojG8GXkSqOagRfRqp4ogIOZ3PJzoivGcGX kSrOZARfRqp4ixF8GaniDkbwZaRGf0/gxZ9bQmz059IPZuQmgVCH7IiS5/Ni5/FqhWLnt/KQ7fXT 9ix+nH1dvUPNTco5q1v9In95OHy3f3WIMGdx6MTdj8TBOKaljhD3jzNIJAkTpO2x/d0+nxLGVuGQ XkgY7e/2qXCoOEV8UIIiHLKxEW7cTUNkn4oQ2fYECOegiLFSvQtuTQ2TfSaMKN8khHD0SwiHKq2w xtlbgkMeM+JDxrAI10n2E/LQ+Blu67LPtD4UxxIcBLT03LXEZMDX4tApwqnPhgRpEa5dI/ABvjW0 tISvkXALcLLOIpxkjwHXwRkpwaF4FOFkH4twim+oys9FES/iEz6X8ImcyPqCCE4RUN1SSYCXASWC E4w12RqTVFGW0pNNR0T5SnDrJDGS8S/DJYmJ5mEJPmSji/hsfT2BM3pRmSriM5NZV5DF0gJRv4w7 Len3MqAyuUZypgyoUiNVnSJgrWKIz/IaTa6l4lDEKAZBxKZeu8dgFsE+k2UwzZNKVhGjqTKyzmUd QKU1PRql1CJGMzZ1Tw4As15SvStiNHNYD0jxlXht9lXqs0VAM9hNRTDaCSAVyyLGaBqENU1Amr60 yGgbEiTckCKknXxNTQyetAZE7kgFsYzTTuemZopj571Uk8s4zYdAbaAsRFK00nUynGIo4i7RdYqp SJCEdtiKZAvofkZjsYhH0VokSML3aC4SJJEl2AtdJxPPaDAiTibxsBjqezAliiZDcFK9hM1QnEzV pTIbeSSNGEVZgtVIJxQ1SFLMTziZjYt2I1JEzSYK0gkntcSVRlfUuEuTQMLJzotoOuI6mRZLIT7h ZKcaRD2d5PSgjKZDni5dIUUeRdMRIdlpLg0IcZ1R8Uu2DqYjyRL1OEaczIcZ18m8opF25mf5flLP zXlEnUHnO/UvXZaYx4qDLZlP5gJLC0bkEPWpxW4I06mTbnrJvH5XdRZGuPVgcYkbJBbouI1D42BR 1N1sslDMLTGL7dy4s2DRzws0SpbXKNYiqiMJZ/1UE5+4pIx+UNKQ285eFhfZaU5cQvcPPOdqbq19 aqhvHscHPv3u/nDag7ZCpsMOoGyio9uksJX4cWiZSdtetpZhUMuGFrjypiucZ7ONZvtMtNdB86ko 2xfxodEgrQ81qiJgI005YviRTy8CtiZoSLcVAdfS7icuBPPI0FyRAJEpKGLcaCqmQQBbBOzUf2hR 3SoC9tJShzW2qMwXAdFQEgFRLiaAypgNiQvRKpIe3XnV0FhsnxrFWaKqQxW8tEZpoolrRIGcAGr+ e/BkvD3SPvXRtXIG5eqy+ODs1JwCkgrlh8M+x1VKVwCBlLK/iGTDIHEkJsjWyzpGiX0qRegwSZBr L9EYhH06pBlURrvjFJtR5JCvs0d9owhZG+1iOMqQup/SAEIglUcwHmUrBIJUI2sSzzRBRakW+1Fc p0knzEHZpsJtSXIMASHrNB2S/qzi0+tB1RK+aHmXpHUsSoh0+5RxmvGo+4YYBbNHQE5wmomLCy7t ZyRZtEN6zsrrNEOMjSW0m22PpqT4dDsuogAUIe0Ekt6u8jrtTIvGpIiz0lNS+hCLOP3cxeBReeel hS7yXXrayjjdNRDFL63T6yo2UYNajlkZ+0zWJog5itykONGat3CdYjYjTkp7Lf29Ikt0P7FQhYQx KdKODieFJHyXUyg+XGxJCWUvvYKySjElJUA5KSMgE3h0dSkg0SE5zQUjVcu1VkWoprdaaaXGQ/LG 8dHMHolXFAG5idNsOLWaWoKihhide+nRzLaLdxnXyI6LIFNPsuHsBJK+VYFjZ5r0wwscOyXVaY2G oyRjEGrBB7NRlkUFY65B2hae90gPZc6LLY65Q0Ysc7B086jLpswIzAk07lK/0uSFeaomgMz1rVWi mS+NbGHcaeqcq84xb9+UmIUPZhVYPGJmhgU4ZrdYxGSGsCYhmFlWFtOZqRa+lLTIbD+LOqVfNok+ cfQgesn2k8AYopw0kwTaMfaIhqPsikr/bVpg2REdD/rivrjn8Ny4WGoDnoS0esSpaO/5kFaRydzv 6XB/d/OTu/t7yYTEmfv9Z/fH1XdbTMtvd7v949nclxnk/aN0jaSO39kflqN4Op7On29Pt+lZEYmQ u73GyPvjTfx2u9/efKHfz9u7+/Q9Okggyuai03j3t4eb7zEjjYsIMOF/ezj+8mr1DkP9L69Ov3i7 Pe6vVvc/fcR89RBa6Xs8x3+0605aW4/Tv3w7/cvj24fPDtgJyNX2cQesL6/O9vWzM/6FX2OKH5v7 1eM3TzsBjB0zIO3V+59vj08roRI/wpz7zw42Nr69tmlr4ZDDKkmJEP0Hhtb/v6bX4eWk4f8Pptej tMpuY9b9m6f/q+l17Y1NIeL22m4GCFLJlgl/tzp2n8BUjG1DJ73q41w6mORjHKGtZY4DLkN09XPj 66HpZKbLuh+mYNinEVuIUyGXsMFyjGB1HJu8hA0GYQQLncydX8IGezWCofSQWRucOweTSebLyBBF OBQyvDKUeGlpON0cbMCM0WVkcDwdKjS1jIdeQjYbY4cll3mVS4Q+G2TP45uxAdFgDt+MD4X1zRhR 47mZ9c04AVc/R++UFaHCcGUG34wZzTrHDCn0+j4PcdT+4vbN2FF3Mrl2iR1i9hxdB7DLq5NEmIOh d0CGuy+im3Ojy+2elBhHfFUcrLuIb8aNNg7HXyJ3NsyOIVEZhLuIb84N6HaG3hk3qiGnZ9IqNNIR hpxyiO88wlVZVZsNs/dVDt1slj2EOOd4idzZLHvfZ9HNuREHgC+im3NjnTNSs1H2EPqc8MlYw7gr TR7fnBtNziIjszbBh6gsw13MRUzh4tjpJXrFQRjXJ1y7LC1yMk3gGhmbvIhvqh19dnkSdozo8tsn tRWH62CBMqubWaoqu3uS8HV0oclKCyYzRrihzTFDJjNGdPnTFpMbIxySo5m9m4+yhyZn5yX69McO cSD7Eisk2+VgfbyE4pJdEb9/ApYzyrNZ9j7LCYk2HNvQZLHNGNHiZo7LjJUsoKPr4zDxRVJnjMhr mSSjHN2QNcnSq+1gEkFlVicxmMP1VY5YKTk6GEL93IkxG2Uf+pyKSQ+Yo+vjyOklvsLpm4BVcgvA pa2TyuASbFNGDH3ucJSqwoitkRsKLq5tyof8xs1m2NGUmcEmiWp/6BBvoblEqeTIHazOusazAfaA NFpm46TQ4+jaNkfqbH49tPHuo4urm/KhTneAXNq62fx6qNscXyX15MsLwzondLP59aHNnWNSghrR Id+W4YWkpB1u0+dcxtn0ero26hKxs+n1kNXX2fB6Vkxms+ttvGjrEiNmo+vxApCLK5vqwyZ7/M8G 1+s+u2szfcCxdFlXZ4PrmyaHTboCnAddyB03s8n10MFWX1bW2ex6Hy89urRvkvL2p6K2lTurpRbh cF1WQmaz64hRcoehTFM4ug2u+cps3VQd6pDl62x6HaWvDLpn0+t9vPLokpzMp9ezZ/V8eL0OUOvL zHg2vJ7164JUbX1f0Cqd4y7itQlg1+bMHTKOEzjctJczeKGacgTde7nAAn+aYISJyh2zoZqqR0BO OMeVWeSNFozcJs4j77bOslnqYeMuZhMgQQoMDjd0ueMRccwELp8XmLJknfV6cDhNsNWw3RmZwaT8 uLpZ2I2k3McLDy7c6PDxwoPs9RXQCGQoP1548MEtIB8vPMjJjPZZvfp44YHVkezmGJ29eeVjR+VZ dx0i/njhwQfKpw1Qr7z/qbyR2qX3CtFZKscScBy0YvQ+XnjwXIA/XniQM3r/axceZG+Sij6+iKX4 8EvEOPrw6QfWmFuW++iipx9YuZ/8YHScrJbOfqD+hLjQi2gQFzouael1UeIlpx/MiJbmAL/Y64fc IxHDPblHIkbDF6crWu2nQ3eFdcRmBywanV7DDNXzJodnvZHIW0eKAGlYDcI+tYuy0WtjQu2WyyDs 0yCtnwSNesoHg7BPg9SGEjQdlntZ0Cqi60QpkuFMPAqN3+dkT7VPe7qkNcFNICf9lo1kyiIk3SW9 CQKFcJMQe6p96tOdnw0ZKZDSuz6dNd5YjzGebipjT7VPe7o2V8XB5qQrBmGfBqnzHtglsvOoN+o6 yXQ4UhJJ8aTwXebmiJNJSGvrpFLXGu1Ukn0/qXY4j6jGOd9HPbYdtwakC7NVqOCkvR1/ldV+NFco LNP+mLARuab0VSbXdM9kpDrqCuVDZS2NVPsrvSWKy0slOeioqUz7K7kwdJH22+kLXSE2MmZRIk6m /c5Pqv3WpimtNWVdQVJbKWLaj4YZhSTzN6hGI7GWdoloqrWJwu4Sa2qz1Zyb6BDQp/tFT6Yr9qlW Kr4FRdZZI4FftGdhPMeIjQx25mAehOD8UDttfXmdRrktEcdVutcZYnqe99J5EreBjEv16lzhNC9z S+4TSBjZnUrap46z3Lwv2wP7TLzq9Ooxyn5riKUnOTo/VEzIQd6r/0Y1GSVuxUgU2ZnI9LjXmVeq xr3eI0HP8N7G2NhIvU1d0RN8MKFgKoy2Nt0ecn4POmpAHTy7MCawUwPtAiqPjDN+DhGr3ePvqjNl E+e8HhXWJDuv5ejDVK+oRntRskzZk7uVFp+ovlD4ohVDC65Ckglg+Fp6KtRkKhPFEPMbPJVh9Nmn +YTawg9ula2HdCymdXJPT8pl8aQhl7yh8G1+pqe6bH32aescdYmsE20j+nRi5tCMrk9vyU0r6DNT LWlRxipz02SkRXmqCNkYj1p29Zo4K2k/GY/EsU+QUJny03WkG/aTnLKYdjNuMpx67xU9DgBgkR3b ebkIJukRmcqEG2Z+dWpsjk3y6VbGZ7KETiDFSccaLLphN1CExiS5hgNR3PkLVsTWV7A97mUusD1B 88foBiW2J5iPzSZVEIj4nhENqO2gQO9teSdQv1c+MLm2m3m4ZNXmNjXM9qCcrnLNbA/aDBSSeFjY JbORzPbYRHigtsdGdQBJdt5lhNqeWJkWC01xVuaa0HWO8RqjHV3PC/cTXeMLeVRJN+WiM6fSuhOX JcdJz0a7LQ0+OJF5m8lG7o9wE123iSKum+bscX336MY9GG57RmfJf5Rze3r3UIjlQQ/wMuIwraSA ZL8wEaCAhAVoBVRAYnUG6YKOIsVcY2m/XiJ7g7SvR0Bicga3YsTiDNJWEzESpev1Umlqb3pL/THT 4GLBrE1vnGGOTu/EEM50phqS8y4dtpjr0O0hXo5dPQETSjBKO+4SoZA59ARIXJzONrwmHk43hkFl I4OO+PTomvg3vQV/zL3pZZ5CqGbejQvF6KZwAzMGVmKbEz9zFgaOlhJXoc++xHtp5E+LllOkDGmJ JDmZypBWEKlIzIoIXfmPGRqC05JT0iNXfrqlu5E9IpAmfQhdCKQlEFGvIpCWwgtEmUZ+BpK7Ggsi kvEs0u4J/EBsJ8I6lRCElwSnFRogKwTSlBQawCD1wKLc9IIIlRAviFCpc9qpJPt+Uu3wggjVOA9t Rj1eoP3uto6/ymq/F0ToWrwgQunzggjdMy+IUD54QYTy1gsiVF7cwaba7wURqv1eEKHa7wURqv3O T6r9XhCh2u8FEar9XhCh2u8FEar9XhCh2u8FEcpNL4iIn1+0fF4QkdihDOnnmDcWmP7ZpxVZ7MyR GKeM00KGUTsNVz5d4W7A+KOcSntBhGm0F0SYQntBhOmzF0SYOndWEGHa7AURxn4viDBd9oIIU2Uv iDBN9oIIU2RnItNjT7szNcYgbvLImBZ7aYApsRcbmA57+YKpsBdEGAsdIxMKXyMTM6eaCq7tI1UF yxxT5bIK5qiwXMtHP6/ytzbk1Bzia3479aAsPVuR9yyMBZHK37Fmq7ZPLx9oMoVd0QmB02CeXSg/ FkSYpIw4kXMqW1sv3ARM1hbtsheDMLVEIG0/MVBNII1HcjiVn25lDjnwipCeGGeXHKFKap4zOhXK OJ0i1kjhRQFm7FCZNtvk/egmQ/apsuTFC3Y3NLhtFNHIzgoiFaXd1lmR60nhhunTK3IxLGJVzSJh Rp7svPGoIvdijwWRir2QY4wa3IrYjuc9DGSwjTr/Vdb2eEGkYrbHCyLU9nhBhNoeL4hQ2+MFEWp7 vCBCbY/jpLbH10ltj9NObY/vJ7U9ziNqe5zz1PZgqF79DWbPPNlO1+kJfEq7FwXofnqhgfJIjueY iKN8d5xUlnydVD6ddirzvp9cj4xHXDc/1HhuJ9yJ5S6KFy/YSrx4wYjz4gXbLy9eMBZ48YJx1YsX TFAcI5M9XyMTZ6eaaYjvI1M65wyzDc5tZho8oc28Ek+RS7ag5JR40j0Qn8TT+Mwl8cIA/Nzyoz3Z Sw7lzooXTCi8eMHcEV8j80acauaM+D4yX8Q5w1wR5zXzRFx6RlvBDYwHQT2c5yQgWT+k0Qx6zzqa bUqhpzUOZX3P+sPt2uOe1y2SHyw9iSV59wKHxMFlQK2ZDLirrAyo6StcEEQANf7FHUwEUItFuEWg DGg+KO5NIoA6wcExqvdN12gpe0q1VQHoPlphgXLGhjcorw1j7y9rNsWwT4uztaIiryYr8tqo7pGI LAPqPvY0xFfOsNcMXFBYI2JBuLFAyy1TTrXcku9Uyy2fT7XcSgRUy63qQDlvhQwqS+KQiGdKpdPK LVTerYJDNciKQlQnLXKgWm7zAgOTThtBwBVJZTG2JP7AMkBWFxAvqqgYVmqgLLTqBVVeK4hQ5bUa C1VeK9tQ5bVKEFVeY+Goh1x57Vwff5M7oS03zlTXku1Mcy17zxTXygFMb62+wHhuBQumtVYBYUpr JRWms1ajYSprRR+mscY5prBWgaD4zEgRx8Ey8YxeS+2z/RM+RONIfCUrPjD+2ngHU2mbF2EaLc+T 9TGFtokWps82IsPU2fg7aibX5vH89qRqTp1RdFBnljXj2yhA7+PjthD7dAcnlQdw62TZPLc6sMBM CYoDqbeqZ/03uJwuMYk0OHphgkmR1yUGT6EatfZpVGvD3YALX4uHklUlBt6kk1LO7MVdXjfCzZfk 0VqSwDWUZUCrSAzgUJEYK0gMbMMtf467QwlGCwpIY55XIwbSR4ukTUoIDpiHKxOjtQgqFIZRki5l jKZcTHCtEEFVwfaRKpdxhqqr8Rq3iZaJsQBQelDnVC8JCvxHWUtkXfx0ITYYQEmzWQO6WTa+QLff JiKoJbIhCyoiVqagQmdVCmqJrEhBLZHVKKglshIFtURWoaCWyHxUaomsPkExWjqdrtEy9JRqS/rT fbQ6AuWMlSYorw0jlR7pbkheCbFt0i8RAVniyONjdnrb2AvXQm2h5nqt1Ys/xsC4e0Tti3Xts2XY GACjy+YKmHGxQQVmW2zygZmWQUcpmGxYeYMJm1U3mPRacYOpg9U2mH5ZaYMprNAZAwPi3ZgkMJNi uW7m21jynLk2lo1nno2l9wfi2Fi9gPk1VoBgbo1VNJgcGD4mV7Y+JqdGL5N72z+mR8YPppfGX6rn 2s/1x1ibToeO1n6LUc6bcUjylljcMh2le0Pscid3/iL8xM3gz5yveRyy0fpJR95sudGX/XakNWqj 1XRJb8ydvmfPlatyJTyG+16CW1vMhy6ZIhyyhVHryWjQWm/DGMgAGi7BT/i8BGXrt88Ux5mTy7KV MhMe10fSJOavs3RPgygm4XvuXM/X1yD6TnDl0EPmMRNcOYKTG1EiHNI+JX7ITU8Ch/u2CUJsSAIk dSIZqEqAZPpHBqoiYGCPttlBXO5QJsbuGGPv+qxtsD8QtRsBSU3QAWsi2BNAwhkfPCM18FpeRSMs xNu8yttj00ENKZbL9VgRY0NqWXi1dAJkI9J4v7ECgkUleZQnxke3pG7Z+qNJsI43UShGYrJbeR+C 7OOasNBelw3AMgvxDgHdSA5pl3ywh4feOivx6oziVkK2ta9TUlOlTQ+DXXDCdh0lGt0kGY0q41RL Ssdu8bYL7VBm4lZX1jFFJVjeeb5MKfBmEYVkeiZtGQkn4TveVuKQ5eN1hMR1/8X9nEAym1WZ1FEz WHnXM7OslSkwNda+82w4ANxU7ZCIvCRLsKnKTXZKhUGHvQdy7iFHko6pAeah9Gx5U0zkOvMcoBoG WD7qoW1JOpjvAMBkuihgr++WpWu0OXMJDotUW3TB/K/Q4fAWpRiI0QwbeSkNAHviIaJwmvaRuZxh g9x9xEh8WIzcpEczpziszXsmXra/pJe57WgYTLxmcQAAkxlaM6vugB6rmCdpn8nj9UjlA7h8WrdV 7fG0di4MskOVKG6jd12QqWkbGCeS0WhMhTsvS7Jba6VT3gxThLM7sBD8FeHkxZXiF1BLoUaflUI0 8QH1Lj7X8uY1K8ypua/Z+lRTaxIaxrfLgF55xXlpX3RaSIomJTC9e7MhUz2QUtnkhlSmdAijhQkt PVSHv6QIWgRLdkHuoSuCJQe7JS1gGopKsbKEDTojlK5J2UoHU9bEFBkYYb6DkbWlE3mDk7lEggaN G7I2AyMdQvI6QGzIhnQcOVhZ3jQhviE2x8CIMqggbUjvKLBEEsiYmYOVuaC60JHKHU4KeWjHZgX1 Dq+O7K+VZDp6nW7ilyQWS0KC90Sm9WEPi3BqlzrSPS7Rv9D7YWJvfvBJF3qEI/1mVk8T56m0PrxS MOEjooK32SU44no2GsRIQaL0XK9GMziN/3uSb7GUFYXTwI3BiQ2O+0zSDq0lZIn5NOejJ5q71uQN 8w/Xan56uA2lfRaPK+oRGXPY6L27HclM4D2ECR957kb9jw2R+40ZPtIQsVGTxjxIh2MTgRvNCqwX AzLfdSPv1hNTT0iBa59OZrY3QY6gyDyy2R5VMO5h4j/Fmh0RB/S/JmKYfMmbJOMamcCit1QxEg0I 3oRJVArTRct01ENNpvQevHJAzav0TCikoJjsSPlgR55IA0NiYJFY0H0kt4bUlYWaHvDYUWKfKZaS tzumNZK4GWeKrtHf3mKY7FMx4vbZJLgsm4Nx4oWAGkF2HwR8zx+tB1pH4i0EHqpc7OSzXvCO3Dxa S749qitxbeqgrYEblhazFu8NOYWAUU0K8dEAqE4w8fkmgCyAVEPKfFK0AukamTyOgOUABxiVGOKD j4DEp0cDVBIKFiM44JqU8PDoJOEsSe5rbEmfIwA1sCOuLFiYHt2S6X8AJpPSUr3WZHbDshQw4lEV GrgpJfdE3s2bAImfXwd1eNi7C9DslrSwpgZAK2/iApfXqOc1FLwMaCMwot9FjJVd6ETu0QOrE68D qVDjVEhUs2twcM4kXsvrxEpr9NQwYTXaFdXDJAFTrzTT4x/jhGJFSfbN/QliTczx/gCMJwpNdHN5 Ql+CAdpRZJ/pNAy9ClrZmmFKR1NxBJ2MGskGkcIyLH1Sf6b9lV7XTVq74U8kESNJLBi8ZEPldXIl CauDPlicgDKgnuls8NytiRwMZYx6DNbkChXY+XTE1PhBEaMV/BuSq6rxoupk8dhRXWvdo0VIWH60 msaWqBZeYZckTO5CIhhVB0n6M70UT5SVXDdXGzEbJj01LjaNThTJ0slLzhMgfbQOEHDXUWNl1oSF s8iSMGWnfgLIJFzD4J5JDyYIItU9uSUIjkwyyz25IqW2JluZUSoKRaWpiYHJY6XqOrA1yq0YwmsM zJL9qTQ1jlOLiK4FM/IqekKPJu+DvKe9TLn66wAkznBlNwqyK/NgJfUcxvHAnm6QLFxwnKinM5y6 8+wqaQSHSY7wIhlihirrbqEm0FrK41XO5Z23I6IldSyvjeOaYOKIyDBhlLqWRKdwbZKehzWZ7wu9 5lUwYFyWOnBbd35N3E5ketWlW5MKzqQTh7jbY3MPAWyN6+zZrfW5MXIa8wrYDjWw55E9bNMt1YzU OTHD1vHFRMOOZhRDiZ6bWLKL6i0Ew+gIkwsVSqZmwQqsTHPRvJD2kRkDB2R35oyAJAljs04okpSt tQ2cB1iXosFCY5ieFMQK2fQULhkoY6ytxa5iUZ02YgwsntTWUH48Jvd4gFtSsn1yjZDoAU0xqh/E ZoFtyhQJ/NJjNR7vycurtFzVIagrYbMENilVa0pT+sBL2Cx/VH6mZnAIAQmK+a3p7FszNzgyinnV ScGZk67OKnX60/obEkToYcOsjzpszPboCxJZ0KTeEgvCgnXIkQSsJXRYmBjsDKZxZ9o75h96z1JR JmtrASlbukbPSRK0N9pHRpq+7NJdoi565D5XF8t84E1qT9vz7aef6JevTuf4fff2dP5yf3iQl5yf Dvd3Nz+5u7+P/9jd7h/2n90fV99t719ebXe7/ePZTsoZ5P3j6t3Lq+rqT0DxdDydP9+ebtOzInZh xPb6eHj7eBO/3e63N1/o9/P27j59jy+IAyHvnk7Xp6evj59+It++Pdx8/zUWvj+eX17dHo6/vFq9 O26fXl6dfvF2e9xfre5/+nhCpx8ybRCPc/wHWmfkoD9O//Lt9C+Pbx8+O2AnYCa2jztgfXl1tq+f nfEv/Hp3eMAuf/X4zdNOAIUCIe3V+59vj08r+Yof7d+ff3b45nb7tI8A2+/Ai2QJR1glKRGi/3h3 eorf3ly/eyPfttdvQNTt3e7z7Xk7/XeEut7Xh9vD/c3++On/AAAA//8DAFBLAwQUAAYACAAAACEA 2yfDXNwAAAAIAQAADwAAAGRycy9kb3ducmV2LnhtbEyPT0vDQBDF74LfYRnBm91EqUiaTSn1z6kI toJ4m2anSWh2NmS3SfrtHfWglzcMj3nzfvlycq0aqA+NZwPpLAFFXHrbcGXgffd88wAqRGSLrWcy cKYAy+LyIsfM+pHfaNjGSkkIhwwN1DF2mdahrMlhmPmOWLyD7x1GWftK2x5HCXetvk2Se+2wYflQ Y0frmsrj9uQMvIw4ru7Sp2FzPKzPn7v568cmJWOur6bHhchqASrSFP8u4JtB+kMhxfb+xDao1oDQ xB8Vb54Kyv536iLX/wGKLwAAAP//AwBQSwECLQAUAAYACAAAACEAtoM4kv4AAADhAQAAEwAAAAAA AAAAAAAAAAAAAAAAW0NvbnRlbnRfVHlwZXNdLnhtbFBLAQItABQABgAIAAAAIQA4/SH/1gAAAJQB AAALAAAAAAAAAAAAAAAAAC8BAABfcmVscy8ucmVsc1BLAQItABQABgAIAAAAIQDQK6kAcyUAAN3e AAAOAAAAAAAAAAAAAAAAAC4CAABkcnMvZTJvRG9jLnhtbFBLAQItABQABgAIAAAAIQDbJ8Nc3AAA AAgBAAAPAAAAAAAAAAAAAAAAAM0nAABkcnMvZG93bnJldi54bWxQSwUGAAAAAAQABADzAAAA1igA AAAA ">
                            <v:shape id="88" o:spid="_x0000_s1027" style="position:absolute;width:208;height:208;visibility:visible;mso-wrap-style:square;v-text-anchor:top" coordsize="3324,33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SkAryQAAAOAAAAAPAAAAZHJzL2Rvd25yZXYueG1sRI9PSwMx FMTvQr9DeAVvNqmgLtumpX8U9GLptrQ9PjfP3dDNy7KJ7frtjSB4GRiG+Q0znfeuERfqgvWsYTxS IIhLbyxXGva7l7sMRIjIBhvPpOGbAsxng5sp5sZfeUuXIlYiQTjkqKGOsc2lDGVNDsPIt8Qp+/Sd w5hsV0nT4TXBXSPvlXqUDi2nhRpbWtVUnosvp6HZr49Le8o+SvX8cHjavdvNm7Ja3w779STJYgIi Uh//G3+IV6MhG8PvoXQG5OwHAAD//wMAUEsBAi0AFAAGAAgAAAAhANvh9svuAAAAhQEAABMAAAAA AAAAAAAAAAAAAAAAAFtDb250ZW50X1R5cGVzXS54bWxQSwECLQAUAAYACAAAACEAWvQsW78AAAAV AQAACwAAAAAAAAAAAAAAAAAfAQAAX3JlbHMvLnJlbHNQSwECLQAUAAYACAAAACEAn0pAK8kAAADg AAAADwAAAAAAAAAAAAAAAAAHAgAAZHJzL2Rvd25yZXYueG1sUEsFBgAAAAADAAMAtwAAAP0CAAAA AA==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89" o:spid="_x0000_s1028" style="position:absolute;left:34;top:55;width:141;height:97;visibility:visible;mso-wrap-style:square;v-text-anchor:top" coordsize="2265,15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THj7yQAAAOAAAAAPAAAAZHJzL2Rvd25yZXYueG1sRI9PawIx FMTvgt8hPKEX0Ww91GU1ilhaWvBS9aC3Z/L2D25elk2qq5++EQpeBoZhfsPMl52txYVaXzlW8DpO QBBrZyouFOx3H6MUhA/IBmvHpOBGHpaLfm+OmXFX/qHLNhQiQthnqKAMocmk9Loki37sGuKY5a61 GKJtC2lavEa4reUkSd6kxYrjQokNrUvS5+2vVcD39f32fTpuhj5ffU6HB50njVbqZdC9z6KsZiAC deHZ+Ed8GQXpBB6H4hmQiz8AAAD//wMAUEsBAi0AFAAGAAgAAAAhANvh9svuAAAAhQEAABMAAAAA AAAAAAAAAAAAAAAAAFtDb250ZW50X1R5cGVzXS54bWxQSwECLQAUAAYACAAAACEAWvQsW78AAAAV AQAACwAAAAAAAAAAAAAAAAAfAQAAX3JlbHMvLnJlbHNQSwECLQAUAAYACAAAACEApEx4+8kAAADg AAAADwAAAAAAAAAAAAAAAAAHAgAAZHJzL2Rvd25yZXYueG1sUEsFBgAAAAADAAMAtwAAAP0CAAAA AA== 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36C8234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6E828A7" w14:textId="7E4B2CC2" w:rsidR="00441EB9" w:rsidRPr="002A5336" w:rsidRDefault="005C7E41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Phone: </w:t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>0901234567</w:t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/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/>
                  </w:r>
                </w:p>
              </w:tc>
            </w:tr>
            <w:tr w:rsidR="00441EB9" w:rsidRPr="002A5336" w14:paraId="594E0928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424228B" w14:textId="0A9C3EFC" w:rsidR="00441EB9" w:rsidRPr="002A5336" w:rsidRDefault="00441EB9" w:rsidP="005C7E41">
                  <w:pPr>
                    <w:pStyle w:val="3"/>
                    <w:jc w:val="both"/>
                    <w:rPr>
                      <w:rFonts w:ascii="Microsoft YaHei UI" w:eastAsia="Microsoft YaHei UI" w:hAnsi="Microsoft YaHei UI" w:cstheme="minorBidi" w:hint="eastAsia"/>
                      <w:szCs w:val="18"/>
                    </w:rPr>
                  </w:pPr>
                </w:p>
              </w:tc>
            </w:tr>
            <w:tr w:rsidR="005A7E57" w:rsidRPr="002A5336" w14:paraId="7D0CF7F7" w14:textId="77777777" w:rsidTr="005C7E4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21C23B7E" w14:textId="37A6F5C7" w:rsidR="002C77B9" w:rsidRPr="002A5336" w:rsidRDefault="00C10D2F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Address</w:t>
                  </w:r>
                </w:p>
                <w:p w14:paraId="33712332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786DDE92" wp14:editId="2A008D2A">
                            <wp:extent cx="221615" cy="0"/>
                            <wp:effectExtent l="0" t="0" r="26035" b="19050"/>
                            <wp:docPr id="90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6DBBE1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IIW77wEAAO0DAAAOAAAAZHJzL2Uyb0RvYy54bWysU8uKFDEU3Qv+Q8jeroc4DkVXz2IG3Yg2 Pj4gk7rpCuRFEru6d+4Ff2BQUNCVS1eCzr8IM+1neJPurhlUEEVo0knuPefec3JrerTSiizBB2lN S6tJSQkYbjtpFi199vTerUNKQmSmY8oaaOkaAj2a3bwxHVwDte2t6sATJDGhGVxL+xhdUxSB96BZ mFgHBoPCes0iHv2i6DwbkF2roi7Lg2KwvnPecggBb0+2QTrL/EIAj4+ECBCJain2FvPq83qa1mI2 Zc3CM9dLvmuD/UMXmkmDRUeqExYZee7lL1Racm+DFXHCrS6sEJJD1oBqqvInNU965iBrQXOCG20K /4+WP1zOPZFdSw9vU2KYxjfanH26fPX++/kbXDcfP3x78RJ/JMU7CBzN23w+v3z99uLs68WXd8nB wYUGiY7N3O9Owc19smMlvE7/KJSssuvr0XVYRcLxsq6rg+oOJXwfKq5wzod4H6wmadNSJU3ygzVs +SBErIWp+5R0rQwZcArru2V+2SI1tm0l7+JawTbtMQgUjcWrTJfHDY6VJ0uGg8I4BxOrJA0LKIPZ CSakUiOw/DNwl5+gkEfxb8AjIle2Jo5gLY31v6seV/uWxTYf27+mO21PbbfOj5QDOFNZ4W7+09Be P2f41Vc6+wEAAP//AwBQSwMEFAAGAAgAAAAhAMZRKsbcAAAABgEAAA8AAABkcnMvZG93bnJldi54 bWxMj81OwzAQhO9IvIO1SNyow48QTeNUVfkTlKpQeIBtso2jxusodtPw9my5wGWk0Whnv8mmg2tU T12oPRu4HCWgiAtf1lwZ+Pp8vLgDFSJyiY1nMvBNAab56UmGaekP/EH9OlZKSjikaMDG2KZah8KS wzDyLbFkW985jGK7SpcdHqTcNfoqSW61w5rlg8WW5paK3XrvDMxnD0/LF3rG3QLH74tX21fbt5Ux 52fD/URkNgEVaYh/F3DcIPyQC9jG77kMqjEga+KvSnZ9Mwa1OTqdZ/o/fv4DAAD//wMAUEsBAi0A FAAGAAgAAAAhALaDOJL+AAAA4QEAABMAAAAAAAAAAAAAAAAAAAAAAFtDb250ZW50X1R5cGVzXS54 bWxQSwECLQAUAAYACAAAACEAOP0h/9YAAACUAQAACwAAAAAAAAAAAAAAAAAvAQAAX3JlbHMvLnJl bHNQSwECLQAUAAYACAAAACEACSCFu+8BAADtAwAADgAAAAAAAAAAAAAAAAAuAgAAZHJzL2Uyb0Rv Yy54bWxQSwECLQAUAAYACAAAACEAxlEqxtwAAAAGAQAADwAAAAAAAAAAAAAAAABJBAAAZHJzL2Rv d25yZXYueG1sUEsFBgAAAAAEAAQA8wAAAFIFAAAAAA==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6600783" w14:textId="40AE0FAC" w:rsidR="005A7E57" w:rsidRPr="002A5336" w:rsidRDefault="00C10D2F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Hanoi</w:t>
                    <w:t xml:space="preserve"/>
                  </w:r>
                  <w:proofErr w:type="spellStart"/>
                  <w:proofErr w:type="gramStart"/>
                  <w:r>
                    <w:rPr>
                      <w:rFonts w:ascii="Microsoft YaHei UI" w:eastAsia="Microsoft YaHei UI" w:hAnsi="Microsoft YaHei UI"/>
                    </w:rPr>
                    <w:t xml:space="preserve"/>
                  </w:r>
                  <w:proofErr w:type="spellEnd"/>
                  <w:proofErr w:type="gramEnd"/>
                  <w:r>
                    <w:rPr>
                      <w:rFonts w:ascii="Microsoft YaHei UI" w:eastAsia="Microsoft YaHei UI" w:hAnsi="Microsoft YaHei UI"/>
                    </w:rPr>
                    <w:t xml:space="preserve">, </w:t>
                    <w:t xml:space="preserve">Nam Tu Liem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 xml:space="preserve"/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 xml:space="preserve"/>
                  </w:r>
                </w:p>
              </w:tc>
            </w:tr>
          </w:tbl>
          <w:p w14:paraId="5C64D9EF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24099C83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378B1681" w14:textId="77777777" w:rsidTr="00C10D2F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FC61CA4" w14:textId="3FCDF145" w:rsidR="008F6337" w:rsidRPr="002A5336" w:rsidRDefault="00C10D2F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About Me</w:t>
                  </w:r>
                </w:p>
                <w:p w14:paraId="2EB02BBF" w14:textId="7133784E" w:rsidR="008F6337" w:rsidRPr="00C10D2F" w:rsidRDefault="00251392" w:rsidP="00C10D2F">
                  <w:pPr>
                    <w:pStyle w:val="4"/>
                    <w:rPr>
                      <w:rFonts w:ascii="Microsoft YaHei UI" w:eastAsia="Microsoft YaHei UI" w:hAnsi="Microsoft YaHei UI" w:cs="Times New Roman (标题 CS)" w:hint="eastAsia"/>
                      <w:caps w:val="0"/>
                    </w:rPr>
                  </w:pPr>
                  <w:r>
                    <w:rPr>
                      <w:rFonts w:ascii="Microsoft YaHei UI" w:eastAsia="Microsoft YaHei UI" w:hAnsi="Microsoft YaHei UI" w:cs="Times New Roman (标题 CS)" w:hint="eastAsia"/>
                      <w:caps w:val="0"/>
                    </w:rPr>
                    <w:drawing>
                      <wp:inline distT="0" distB="0" distL="0" distR="0">
                        <wp:extent cx="2160000" cy="2160000"/>
                        <wp:docPr id="91" name="Picture 91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img9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0000" cy="21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/>
                  </w:r>
                  <w:r w:rsidR="00864772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/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/>
                  </w:r>
                </w:p>
              </w:tc>
            </w:tr>
          </w:tbl>
          <w:p w14:paraId="016D8EE5" w14:textId="77777777" w:rsidR="008F6337" w:rsidRPr="002A5336" w:rsidRDefault="008F6337" w:rsidP="003856C9">
            <w:pPr>
              <w:rPr>
                <w:rFonts w:ascii="Microsoft YaHei UI" w:eastAsia="Microsoft YaHei UI" w:hAnsi="Microsoft YaHei UI" w:hint="eastAsia"/>
              </w:rPr>
            </w:pPr>
          </w:p>
        </w:tc>
      </w:tr>
    </w:tbl>
    <w:p w14:paraId="66BC1A2A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 w:hint="eastAsia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165E" w14:textId="77777777" w:rsidR="000534A9" w:rsidRDefault="000534A9" w:rsidP="003856C9">
      <w:pPr>
        <w:spacing w:after="0" w:line="240" w:lineRule="auto"/>
      </w:pPr>
      <w:r>
        <w:separator/>
      </w:r>
    </w:p>
  </w:endnote>
  <w:endnote w:type="continuationSeparator" w:id="0">
    <w:p w14:paraId="4DD49AA5" w14:textId="77777777" w:rsidR="000534A9" w:rsidRDefault="000534A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标题 CS)">
    <w:panose1 w:val="020B0604020202020204"/>
    <w:charset w:val="86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1C7F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82ED822" wp14:editId="382687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92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EF8003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PupIFxoAAAy0AAAOAAAAZHJzL2Uyb0RvYy54bWzsXU2PZMdS3SPxH0q9RMJd99Z3y+MnZPtZ SOZhyY1Y11RXf4juqqaqZnr8dkizYcUDiY1ZoIcQCBZPgIRknsG/xoOHf8GJzIysiLoR96bd44E3 qs1k99zokxEnvyMjM9//yYu7297z5WZ7s149Oane65/0lqvF+uJmdfXk5I/Of/q705PedjdfXcxv 16vlk5MvltuTn3zw27/1/sP92bJeX69vL5abHkBW27OH+ycn17vd/dnp6XZxvbybb99b3y9X+Hi5 3tzNd/h1c3V6sZk/AP3u9rTu98enD+vNxf1mvVhut/jfj+LHkw8C/uXlcrH7w8vL7XLXu31yAt12 4d9N+Pcp/Xv6wfvzs6vN/P76ZpHUmP8ALe7mNytkmqE+mu/mvWebmwbU3c1is96uL3fvLdZ3p+vL y5vFMtgAa6r+gTWfbNbP7oMtV2cPV/eZJlB7wNMPhl387Plnm97NxZOT8eSkt5rfoYy++/plb3jS u1huF2Dqf375769ffvndly9f/c03r/7r717/6pvXv/rlt1/9+tUv/vLVL15++9U/v/7Hv3r163/4 9j+/evWvfw2x7/7sX17/+b9997f/BGGi9+H+6gy5fLK5//z+s03kCD9+ul78yba3Wn94PV9dLX9v e4+iQgWivzg9/BP6/Sr+fe/pwx+sL6Dk/NluHRh/cbm5I1Rw2XsRCvaLXLDLF7veAv85nlZ1PUX5 L/BtOJjOqjqW/OIa1aPxZ4vrj9MfDgcjMEF/VU9GQbf5WcwwKJmUIiNRfbf7Eto+roQ+v57fL0PB b4k7LiG0pVhC33799X+//ItXf//l62/+AzT3xtPIdJBmmreZ448vbnafrW9WO6jFDAtRUn6Lsvlh 3E5Htc3Q/GzxbLv7ZLkOxTN//ul2F1vbBX4K9eAimXOOkrm8u0XD+53T3mQ67D30CDVJs1AlhPq9 614qEbS5jANNMg4QbJyBEHJwUOYZx9VnJISGDtBYyLhAaHg5NwcHJZ9FxvXENmwmhBycSjHdH9lA VQHVaEF7lSYukiR7OrJLrZJ0u9ZVku9qUDtYknEfq4DySnI+HE8dqgpIryXpo6GDVBeQXkvSfSRJ ejWZ2UzVknXXvlqyXtdjB0uy7mMVsF5L1gdVZbNeF7A+kKwPZn0baVDA+kCy7iNJ1utJZTM1kKwP 0CLMrm6gWJ847WYgWXe5GkjW0Wc6ehXxPijgfSh5r0ZOZz4s4H0oea8HA5uroeTd6faGknUfqYj1 oWTdt6+I9aFk3ccqYH0kWXfq+qiAcxrM80gzGduUjwoop3lTN1AR4yPJuGdbEd8jybeH5LB9ShON NHOZX/NkZvFilf4PP/UwlaW5J01u7tdbmlfS1Aazx/M47cKU6MWKvjrCIJ+EB2mm2S4MgkmYp6Xt wqCQhCdFyGCJhGdFwjSlIGlMGmju3mUizRuCeJmRNDcI4mVmVsnOqsxQGuMDepmpNJCTOIbqElNp tA7iZabSgBzEy0ytk6l1mak0sAb0MlNp9CRxjI8lptIQGcTLTKVRMIiXmUoDXRAvM3WQTMVoVaI7 DViEjiGpSDyZinGnSDyZOiwzlUaXoEyZqTSABPEyU2mUIHGMBCW602AQxMtMpS4/iJeZSt16EC8z lfruIK5Mjf1N6oI38CEcOno2Jz04ep6SveiU5zvqufnH3sOTk7B8vY7re/r/u/Xz5fk6SOyoA8eq LeQbXEXIbf/9diXlAg70Yzn+yum9QkOdiwXAnznVYodSi9v1dhks2asR/wJLnSI1sVJTcpwvpyn/ JDXlkuTPnOpMsRprNedQOUbxzcEaQqm5N5f/NmqANZCS46+caimshVr15FyxzimSKy8ezM6Vnp49 WF0oObaD02gPS2GV0aon1hcBbe+7YhxOE17SrlSu3G7MaZU9nt2Ykys51o/TqCdLdenJuZbKlduj S8ezZhJ7tkNYbUwS6tIx5lgmdZghty90W9TzhdlZ7gKp5xT+ue369ubipze3t9T1Bff78sPbTe/5 HI7zp1dVmNPePruD8zX+33TU73N+WTzkoJBuV9TJximx+pD/5tFZ3G+2u4/m2+sIFDKhVjE/g/d8 dRF+ul7OLz5OP+/mN7fxZzBwi9k4PLnR/xnduE/XF1/AF4o9Dfijr9ebn5/0HrA/8ORk+6fP5pvl Se/291fwo86qIU0cduGX4WhCc8ON/PJUflk9u/twDSbRC8xXC6A+Odnxjx/u8Bv+GhsCKJxPV5/f L0gwDEEw7fzFH8839z2yEn8Ej/bP1uwenp+xV5VKOMsmk6Ih6Rc4p9+WlxrrJ8dLHXpfYhs+7R/P S131x6IzmZ/xJkDdH4N+y5evWwJzKtZ7ew8zyimvagkQC+SAG6rZXkyutH0PnMCqZhNaj1pYcrFd jR1vHrrZrFc1m3pYcr1dwadpetHRe+2xphPyNlt6yRV3NXL8ShieBdaQvEEWllxzo6+z9VLOa7BK zjMLTLmvq+HEQcPkdq/auE++DhNN8V85/CsfdjUZkZPXRJMl4FuqimAcvOsmmiqDeuBYqgqhxVJZ CpVnKXV0e95GlVekyp9dwZNr1jXl0a5GFe3ZWJbWqhT6Tpkqn3aFEcpDKyoFWmHvLa0HMw9NloJX eZVjuxpW5M00DZWF4FYQ5dyufNWUe9tTTfm3K2owtmo0R8t8oOszC1Q5uCvqFxywoiJQLu7pxKsd 2sftdB/kFsjqY5DwilM5ud0SoME/o/maKT937WimHN2TqTeoKE83WorJv3J1TyuvBcAdsVffN1K2 gFHlVYyhbACeC16yP6m9XmNYVP2Vt9vX63s7vIcDj/vv7fIejj22RkXUK6d35db8UQH1yus9wH6g 3SJHRdSPZb339aKpVm4eTpUYyxF46o2/NJnrRFLTn9rrJsZFzI9lpa8qbySneJmsV43SNpsj+TGy lG+jpL6aOeP4RFIfNtasAQQ+gX2OVe100xPJPYTsKjGR3GPjOpuI9cZxM8TY7TluhrhbW6hw5L7F RA5rJXI+tO+ERb/ROeIPisTRZgN6mS/5uBniFdNxM8Rj5jdgMyQ0KmsTmgZtah4YlUtaEw3MQbys rY5TW8XwWoSe2ioG0CJxjKBBGfbdt3ccNEiSeHaNd4gnUzHSCWVi9/SIXaUwMPdatpXIRxMUhRcm 5ex5kyMWbOravkA8dOSqhtc9WsMuZ06jH52cTSlzJpUFOGXBKWYTIWuuOSzAaRZkRDaHBdgJLbfO 0h9NZrHmwJXawUEFN1RUBLPndtNoyQuNsaZpF5zSSqlEcDJNWectXDaN02wO5pdEFtZDrTo27Wak FrLgt4noFZeZV2HgJEyK5N17xueUNU6bqp1kjWm+WEIWfFVRyzzOc5acpqzH/cRqt+Ch3YzUQtYw xV7MOrmCAyvR2lHD4ZuKglC8tXTLBafRsk724cgqY79hdgFVcB4F8Nxe3Go1SE0L7aGVADi3ytQd pE3rTgIaOhbY1U/xBfAoRG1du6i9UuXOoyOjc5qqbE3OnJJGAK9XmWBDR87Rr9pwNUVs7t48s2Zp WIZvrLW04AgrUnY2LSvVhoLdNo0Pdr09k+AaC6rG0xsYpBma01hQ01lZu4J3rMjyQ/U4N7+Q4JIK yLxB6hk07kdOWY6ROY32wFtWpmdqyV3N6VA7zs23Z0DuQtR81tOzB/4zJcfInEZ7RuRMK2hHcKEV yR1qx7n59sBvpfT07KnJJybsZmROoz1wqRXpWafpTlf5HGrHufn2xHrcVTppuGExhuU0GlPzHDKP B/yd0yiHA1VFRsOBFuXydJ9xOE14hXLJCDjJWru1QrFUE+Ema0VLUSxdYrTlhdqCmKS2HrdMShcp c8VVAH3fMaLjGNHxds4d0mLRjujAF9R0O6KDmoD6wmE2nccMB/3U7VaYcgBmH8KBPikEcMw43pAP f8pIpuL4jTHtTcZuTh4iRCPOHnvauYiZSQn0fFkCm6oWCEa4LDKjrbomCgb1LELbdE1NYG2WcEAw 08kijj0YRLPI3h70IO+YB//RThuqXXDZoKSozu3nBHGAos0jMRXYf+a+OYoRCMRyDeWvnEap2Lt3 CB3kyAjHMeAY1ffWo/poV9EZA8LUSfX0CCB942fPB1U68JK8oPtBYUyjBYX1YdkX512PGxWGFJpD oGHosWP6cEYdXXrIzxsYgGDjyKFhStvGTRw5NLg4cnRwcPToQAEJhl1yfJjRAd+mPnITexyC+Awc lEIeZxwcFcE3domWI7DDtDp+Ppx6RSa5HtO2etM2Fbk3GlPsgGGcOn0+cZAk3aMwGltIBXzrs+ch bMBCKmBcReu5PKlYPYcnFak3CDEWhk4qTg8FbDGuovTiGWgLSdbvEYUxNMtORegNPJ7Iy5hrJm6F MJFkFR/2nVqgzp2PbOtUaN4whJUa1pGjJOvktBYVlzeoKRDFQpJ13EOSHYpbdurUuVN2KiCv8lqL jsezy06H4828zlLW8drpLTGbylxWHpKOxKNYlmZ9UoF4cPfajKs4PBxLN5Ek4/XQsU5F4Tllp8+b hyhxoxaoEDwPSdZxt+x0BJ5ddir+jtYuhkaN4Lsm3eqwebjrwcKR9dtRR5IdQogtHNmf2MO3irkL YZgWjuxNQhSmYZhkOlw9YQHJqu0UmY62c+qjirXzgOSa1SmxRqRdNOzdWym6cRIoNswjjwff+cQW X2JAswgiJrtJ24Mqkmv4GOvVuA3iePDdC686Hnz3mLEPvrt92BuJ9Xq0L43Gu+BMG9vONJpDoUfB 4fq4ZPfcaQGHBNt3sYvFMHgDLQ9s7FPjNLn6UmhQp9iBEYzCHrqmExErsKAAhtp2u7EQDYI5Lo2x OY2aYpVZYtAwbYd1GNTQjjPzDcJiIiiQb8PwCpLPouerJxib02gQFnEBD1PDSBB/5jSKYYUWxZhH /swpi0W0DruxtiphsWErZ+bTg1l2QM4Dp0cPli1RsL2eZ7GOLcYUqYITW20sYl1SYneVogU7WGzY 2k1PnFbwhrTLDdbKaLTtW7QpOov7E86b01gfyuJHUjRKl7lRqw4pbSFrwxUG3exxG/e4jfuWtnHR FTku/NDZ2i586j/Ul/Jt3Enqy3E4irqhvcee2io57LkTe5S/nhbFMSBMeuKle402PUNWUgAq7H1G 5O5rYkjHA/mLGhjS7UBr6iaE9DmYENJlbFsi3Q3ZkndvTf7oGSdVKuzeTs35ZuyrOwcaQIhqyb01 p3EMiT06V13+xmmU0dnxt2Ovf9y4ffsbt+jFnF4/TA5V3/6jbNzyqiK0vv0gMKUt5Td4Gwvw0AUT ahhr7H3bauSc05XDgYskB4QK27v5OKwcWOSgMA1bCIZOclxAOKiNJMeGCa7jMK2Tw4OLJN3RrnXS He3ypHZwp1W4INag/HD4TSGvkifqr/MI7CpFRwmyFA1/FpKi3K0GknOvGtD9oTm7Ubw02jCviHS9 iTumCYJRE3CaZ5+jW4BqG9elXW3jOmSpbdwReDC1Utu4HpKkfRw2Xw371AXiHpJkHadMHJ2KWKel fC7BQTi9b2lVxLraykUsuK2X2sqtB46NajPX5V1dseIhSd7rWbhOvllH1WauhyR5H9ZOXVCbuR6S ZL0KNzMZrKubVSpcUmU2Z3WzSgU+zRqqtnOr2uuMZSfjcqU2dD2tJOvhKiDDQLWf6wFJ0ukOLts8 Wdk9JEl6CDexVJI13aO8sZ9rAKn9XI9vtaPrseTdpfLuLWpcJz1KDguN40bjcaPxeMN2Y5OUonCo deQ9hfbd5rRZc56PZ3eIo/8N6Oxp7xBPTRWu8uhKbxd/IzdsP9oXQt132+0D4TtIwDQ/WeX53veS bD97MzhNnvXCs7FYxwT60zQeljIOpwmPLFAa8nf2ojQ31zAvDn/T5eZhm1iOkTnVGmSK+DOnUQyL hCKDhmlfttPwAyM4N99sTCaLzMYUXckxMqfRHj7k3aUnptZFdvMRSkyMU1Xj/DhNPB5YwV99uzGd U/Z4VRgTWyXHyJzG/DFpDVKYlrbqiQlplEMsaOwQGIfTiHeoHX/17Umndzl7zxy6MIRaBssxMKcx +7Qv3GFMqrrtlhzoxfmwIWjCxz2s4x7WW9rDwirM8WaGnV/bm0ntVH0p3sPCTb6xjYTWJpyX1KeQ 8xIX26Zu4FGbWGGRC8wW1yUtAlNu0o0mF7ijWVjCN3EOnWgGjlzeYuOOVqVNHOlCC5eZGkByeTuF kAkkV7dVuM3XQEI/lz05UMZGkstbYNgkKa/lZOAope6NRhi5ybdyW8azMAZRym0ZDucY9umTJ/G5 yibn+uQJuYotKMk6pho2V3QrRWY0XOBrQUnaB+GWXMtAyTvC202tlNeyDheJG1DKazkg/7yhlXJb VvHdvCZXym3pVVB1/GQW3qczkGRVD1HellKS9fA8nQEkOffasKTcKTt19ETgHJ0m9rtr6W6X47Nk jeX1b0B09uMXwGiItACmRmsd5haDOvLyptoYTwum2jnMhW9k4hkyp3FGjrEwLhw67g+jHjKsfPPM gnE4jXgYxoJcvuKMP3OaFgLJPdIRQDtK11vGSwjACaNwGtF4FdtxVRaGjaBbdpowCqcRDUNCEOu6 ooqfMWonmC8TbI8cxVSoc/GkawfrfFzwHMM33n74Bhq5s+AJrUEta36M8I16lG4fO1gB4Tg+x2/g wvToCXnUEqiqwsZvwG1ZBlVjOrtXxzy9hRCBYApsYcmlEFBsLLkYasGSc0QXS84Rq3pIaw9LL/SE eWpehyPYho1ynlhhbepgybk57oK1bVRrojbyZSyHy75aFk3Dw8GWlWpdFLY1mwWplkWzmubDJpRk 34OS5M9COIcJJcl3+VLk98PxUBNMsR+OURslqZZGVb9PyxALTS2O6vjqfZMytTqaTWlP2QRTlR/N zW5IsvbPsHh1wCT/KezB0EyWgF8vaM6Tq79TmCqyYxLe9jGNlPw7UCqwYzKlwA4LSkV2eFDSATMN kQ8mlKI+vq3UZEs9njMN92OYYIr6+BKMAaao77sdoqS+ji8rGWCy9k99MEk+Lq62a5iK8PBLUoV4 OPSrE/ujmvxWFmPNCI+miTRRznVwHB5oMqEk+Z5WkvpJ32uP6tA+Rc2Y7VE9Ej8OV52Yeknqq5nT uFWkxzg83mWBqWAPXMNma6aiPXzGVLxHCvtp0k93LGb6/ZJUr+c49Ktz/IORN4LQjlPO0YOS9X4I 75Rdv+i0YxeUOss/CvGcFvXqNH96o6/Jlno7Z+QOkupIf4XQSLOG0U3BWftR3+sOaU8pi6WXCA3N ZN2PQWWmmZL8FExrgEn6/ZKk5WbWzClJOsSWZaqJN+DSvnMW86Bkn0+TNbtSqNdzPChJ/QCXiThQ inrcwGSWIz0pm3UfDFwTFfXxfcQm9RNFvduz0t23Oc8K01tTM3rsIEvVQ69F0vm8LFbBT2+DSfr9 kqSjthnMoZ8e9xYyNvnkfhBCtk6SenfORC8JdCJJ3olQRynFuzehoOCEnGE19IbHmeI9viPZrBG4 rlCCedULN/MKMRdMMh8es7J6CdqU3+sfH5E0FJPke3WLfHkZSlSHowP96ECPDr/j9SaNvQKKWoe7 9DwfJG+Pfjteb+Jd4nG83sRj5v/iehM3Lvvde8rKNXWCAZiadt7xaW/aNLcM4hwx2iGOWUwQ59iy dvH0GNY5JoDRldwhnrqleD943C2kbT78lfX8Gc3ySBlM5IrQk6l5y6xDmWTqtMzUFC96jjlXiTI0 6SLd83sH7cqkTbBzTJyK0JOpmBwJ8UjoI54/C1O5EICMyZq1/0r+5mAXHMopZ28TNmKBguRFdfcm v4dges4ES7eUOe/xcRr3J8nFHrTsfFCtaQ4j8a6h3GWO6PCGBnAO5PQIgAtcyTEypxEN3u0g1fX0 GxzX0aQcXc84nCbb4ZOOgpgDxLrBApymjKex/tco0XY5TMCpGDsCgQ9p4dx8IuFBDMhdRMLRq+QY mdNULCkQuM7vrPF3TpMc+RTJHmx9tNkNZ2mU69r3z3K8ncb5cRrzPbSWv/r8wJmm7PYqGjx4So6R OeX8Y3lTwHSb3fBUBjS4Itvl+AG23JlzfpzGfFm7rgDtQ2sZxecHfiVlt8cP3H9KjpE5jXrCsxft zg878ndOk1xq1vDKtfIDf1zC4/GFcTiNeBzmDl9aK96htYzi8wMXi7Lb44e6U2oR3A4ZmdOoJ5xc 0R7429vqD/xXSY7HJsbhNOHxvfD5/A9/5zTKwesU8RA305bvobWM4vNTVnvI99NJDvw9UcmOzgeu nCjX9Xpiiv6pOuT4gaOOmCNt6SEzGJmPJwGOJwHe0kkANAAnMCaMnz96YMwgzXsO4mIm5P58g9ea TEIkC6Gi05LxLsplOws7dHEpJ4WkxxYY8CUbSFA4O0ZxVxc53ZtI6IyzkIskvbUuEgpujzShzSZD J+mshTa2TpiIZKRxTf5oA0n6yV0kFQzjU17EuQqF8bEk63jNzrZQxcKMcbe3aaI6IjCke8aMAlRX m0xwgN+GksTjvTsHSzI/CS8TGMzTRCiXj4ulImGG4T4EA0vHwXgVQsXB4MUY20Z9SsDFkjXepV5d b+JRr56p8KEk9S6UZH6I+DWzFBuHBYz6oGJgxuE9D4P3ZghMs2tQV5tUI0cndbWJ2xBVBAxt5Vg6 qW7GKz/1UoXLlHe5CeYy79jzaL53LMwkj3dRHO+i+P98F8WjfZLUkbTdiYCROi6psqfVW+cGJPL8 dDxpWyxX+H4wpjhBw9SZu47QpiW8UuM0roh9OX+ti9Er6JDfuHVJojEIJHW9mYvZQ5EcZgZFxmPU L5JrGMLccBo5csV8ijDWBA3YDeIxhDFXyXHGnEYFMJ4W2ROX5l1V41A3zoutOS7hl/OL4xKejstf nT1c3eO8CyZCm/n99c3io/luLn8PZ2HOlvX6en17sdx88L8AAAD//wMAUEsDBBQABgAIAAAAIQAM d5rf3gAAAAoBAAAPAAAAZHJzL2Rvd25yZXYueG1sTI9BT8JAEIXvJP6HzZhwg20hoVi6JajRxKNF 4nXpjm1jd7bpbqH66xm46OUlk5f35n3ZdrStOGHvG0cK4nkEAql0pqFKwcf+ZbYG4YMmo1tHqOAH PWzzu0mmU+PO9I6nIlSCS8inWkEdQpdK6csarfZz1yGx9+V6qwOffSVNr89cblu5iKKVtLoh/lDr Dp9qLL+LwSo4JP718Td+OyzjYb3fBWqST1koNb0fnzcsuw2IgGP4S8CVgfdDzsOObiDjRauAacJN r16ULBjmqGD1EIPMM/kfIb8AAAD//wMAUEsBAi0AFAAGAAgAAAAhALaDOJL+AAAA4QEAABMAAAAA AAAAAAAAAAAAAAAAAFtDb250ZW50X1R5cGVzXS54bWxQSwECLQAUAAYACAAAACEAOP0h/9YAAACU AQAACwAAAAAAAAAAAAAAAAAvAQAAX3JlbHMvLnJlbHNQSwECLQAUAAYACAAAACEAmz7qSBcaAAAM tAAADgAAAAAAAAAAAAAAAAAuAgAAZHJzL2Uyb0RvYy54bWxQSwECLQAUAAYACAAAACEADHea394A AAAKAQAADwAAAAAAAAAAAAAAAABxHAAAZHJzL2Rvd25yZXYueG1sUEsFBgAAAAAEAAQA8wAAAHwd AAAAAA== ">
              <o:lock v:ext="edit" aspectratio="t"/>
              <v:shape id="93" o:spid="_x0000_s1027" style="position:absolute;width:852;height:275;visibility:visible;mso-wrap-style:square;v-text-anchor:top" coordsize="852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3fAGsxwAAAOAAAAAPAAAAZHJzL2Rvd25yZXYueG1sRI/BSgNB DIbvQt9hSMGbna1glW2nZanaepPWitewE3cXdzLLTGzXtzcHwUvgJ/xf8q02Y+jNmVLuIjuYzwow xHX0HTcOTm/PNw9gsiB77COTgx/KsFlPrlZY+njhA52P0hiFcC7RQSsylNbmuqWAeRYHYt19xhRQ NKbG+oQXhYfe3hbFwgbsWC+0ONC2pfrr+B0c3HG1uz8Up48nqQbZpcz799e9c9fT8XGpo1qCERrl v/GHePEOFvqxCqkM2PUvAAAA//8DAFBLAQItABQABgAIAAAAIQDb4fbL7gAAAIUBAAATAAAAAAAA AAAAAAAAAAAAAABbQ29udGVudF9UeXBlc10ueG1sUEsBAi0AFAAGAAgAAAAhAFr0LFu/AAAAFQEA AAsAAAAAAAAAAAAAAAAAHwEAAF9yZWxzLy5yZWxzUEsBAi0AFAAGAAgAAAAhAHd8AazHAAAA4AAA AA8AAAAAAAAAAAAAAAAABwIAAGRycy9kb3ducmV2LnhtbFBLBQYAAAAAAwADALcAAAD7AgAAAAA=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94" o:spid="_x0000_s1028" style="position:absolute;left:1063;width:2061;height:275;visibility:visible;mso-wrap-style:square;v-text-anchor:top" coordsize="206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//q4xwAAAOAAAAAPAAAAZHJzL2Rvd25yZXYueG1sRI9Pa8JA FMTvBb/D8gre6kYDoUZX8Q/SXgpNlJ4f2dckNvs2ZFeTfPtuoeBlYBjmN8x6O5hG3KlztWUF81kE griwuuZSweV8enkF4TyyxsYyKRjJwXYzeVpjqm3PGd1zX4oAYZeigsr7NpXSFRUZdDPbEofs23YG fbBdKXWHfYCbRi6iKJEGaw4LFbZ0qKj4yW9Ggd232Wd83cVfozf4Ec9jk1/flJo+D8dVkN0KhKfB Pxr/iHetIFnC36FwBuTmFwAA//8DAFBLAQItABQABgAIAAAAIQDb4fbL7gAAAIUBAAATAAAAAAAA AAAAAAAAAAAAAABbQ29udGVudF9UeXBlc10ueG1sUEsBAi0AFAAGAAgAAAAhAFr0LFu/AAAAFQEA AAsAAAAAAAAAAAAAAAAAHwEAAF9yZWxzLy5yZWxzUEsBAi0AFAAGAAgAAAAhAIT/+rjHAAAA4AAA AA8AAAAAAAAAAAAAAAAABwIAAGRycy9kb3ducmV2LnhtbFBLBQYAAAAAAwADALcAAAD7AgAAAAA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95" o:spid="_x0000_s1029" style="position:absolute;left:3059;top:183;width:75;height:92;visibility:visible;mso-wrap-style:square;v-text-anchor:top" coordsize="75,9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uenXyQAAAOAAAAAPAAAAZHJzL2Rvd25yZXYueG1sRI9Na8JA EIbvgv9hGaE33bSILdFV+oEgbS9aQbwNu2OSNjsbs9sY++s7h0IvAy/D+7w8i1Xva9VRG6vABm4n GShiG1zFhYH9x3r8AComZId1YDJwpQir5XCwwNyFC2+p26VCCYRjjgbKlJpc62hL8hgnoSGW3ym0 HpPEttCuxYvAfa3vsmymPVYsCyU29FyS/dp9ewPdk+4/rX/94ffpeWsPx/PbdTMz5mbUv8zlPM5B JerTf+MPsXEG7kVBhEQG9PIXAAD//wMAUEsBAi0AFAAGAAgAAAAhANvh9svuAAAAhQEAABMAAAAA AAAAAAAAAAAAAAAAAFtDb250ZW50X1R5cGVzXS54bWxQSwECLQAUAAYACAAAACEAWvQsW78AAAAV AQAACwAAAAAAAAAAAAAAAAAfAQAAX3JlbHMvLnJlbHNQSwECLQAUAAYACAAAACEAF7np18kAAADg AAAADwAAAAAAAAAAAAAAAAAHAgAAZHJzL2Rvd25yZXYueG1sUEsFBgAAAAADAAMAtwAAAP0CAAAA AA==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96" o:spid="_x0000_s1030" style="position:absolute;left:3126;top:179;width:659;height:96;visibility:visible;mso-wrap-style:square;v-text-anchor:top" coordsize="659,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pL7/yQAAAOAAAAAPAAAAZHJzL2Rvd25yZXYueG1sRI/NasMw EITvhbyD2EAvJZHdQhKcKMEklNS3On/Q22JtbRNrZSzVdt++KhR6GRiG+YbZ7EbTiJ46V1tWEM8j EMSF1TWXCi7n19kKhPPIGhvLpOCbHOy2k4cNJtoOnFN/8qUIEHYJKqi8bxMpXVGRQTe3LXHIPm1n 0AfblVJ3OAS4aeRzFC2kwZrDQoUt7Ssq7qcvo2Ahh6jIjtmNjk95es0P7cv78kOpx+l4WAdJ1yA8 jf6/8Yd40wqWMfweCmdAbn8AAAD//wMAUEsBAi0AFAAGAAgAAAAhANvh9svuAAAAhQEAABMAAAAA AAAAAAAAAAAAAAAAAFtDb250ZW50X1R5cGVzXS54bWxQSwECLQAUAAYACAAAACEAWvQsW78AAAAV AQAACwAAAAAAAAAAAAAAAAAfAQAAX3JlbHMvLnJlbHNQSwECLQAUAAYACAAAACEAn6S+/8kAAADg AAAADwAAAAAAAAAAAAAAAAAHAgAAZHJzL2Rvd25yZXYueG1sUEsFBgAAAAADAAMAtwAAAP0CAAAA AA==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97" o:spid="_x0000_s1031" style="position:absolute;left:3786;top:267;width:12;height:8;visibility:visible;mso-wrap-style:square;v-text-anchor:top" coordsize="12,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uO2ExgAAAOAAAAAPAAAAZHJzL2Rvd25yZXYueG1sRI/RagIx FETfC/5DuIJvmqi0tqtRrK3Qt1brB1w2t5vFzc02ibr+fSMIfRkYhjnDLFada8SZQqw9axiPFAji 0puaKw2H7+3wGURMyAYbz6ThShFWy97DAgvjL7yj8z5VIkM4FqjBptQWUsbSksM48i1xzn58cJiy DZU0AS8Z7ho5UepJOqw5L1hsaWOpPO5PTsPL13WaPt2r/A2PB2PfSW2OU6X1oN+9zbOs5yASdem/ cUd8GA2zCdwO5TMgl38AAAD//wMAUEsBAi0AFAAGAAgAAAAhANvh9svuAAAAhQEAABMAAAAAAAAA AAAAAAAAAAAAAFtDb250ZW50X1R5cGVzXS54bWxQSwECLQAUAAYACAAAACEAWvQsW78AAAAVAQAA CwAAAAAAAAAAAAAAAAAfAQAAX3JlbHMvLnJlbHNQSwECLQAUAAYACAAAACEAB7jthMYAAADgAAAA DwAAAAAAAAAAAAAAAAAHAgAAZHJzL2Rvd25yZXYueG1sUEsFBgAAAAADAAMAtwAAAPoCAAAAAA== " path="m1,l12,8,,8,1,xe" fillcolor="#d8d8d8 [2732]" strokecolor="#d8d8d8 [2732]" strokeweight="0">
                <v:path arrowok="t" o:connecttype="custom" o:connectlocs="1,0;12,8;0,8;1,0" o:connectangles="0,0,0,0"/>
              </v:shape>
              <v:shape id="98" o:spid="_x0000_s1032" style="position:absolute;left:3483;width:871;height:275;visibility:visible;mso-wrap-style:square;v-text-anchor:top" coordsize="8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wo8cxgAAAOAAAAAPAAAAZHJzL2Rvd25yZXYueG1sRI9Ba8JA FITvhf6H5Qne6kYrWqKrFENBsCBGL709ss9sMPs2ZNcY/71bELwMDMN8wyzXva1FR62vHCsYjxIQ xIXTFZcKTsefjy8QPiBrrB2Tgjt5WK/e35aYanfjA3V5KEWEsE9RgQmhSaX0hSGLfuQa4pidXWsx RNuWUrd4i3Bby0mSzKTFiuOCwYY2hopLfrUKdr/3zV/IZDfNdjytzGm/zbVUajjos0WU7wWIQH14 NZ6IrVYw/4T/Q/EMyNUDAAD//wMAUEsBAi0AFAAGAAgAAAAhANvh9svuAAAAhQEAABMAAAAAAAAA AAAAAAAAAAAAAFtDb250ZW50X1R5cGVzXS54bWxQSwECLQAUAAYACAAAACEAWvQsW78AAAAVAQAA CwAAAAAAAAAAAAAAAAAfAQAAX3JlbHMvLnJlbHNQSwECLQAUAAYACAAAACEAmsKPHMYAAADgAAAA DwAAAAAAAAAAAAAAAAAHAgAAZHJzL2Rvd25yZXYueG1sUEsFBgAAAAADAAMAtwAAAPoC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99" o:spid="_x0000_s1033" style="position:absolute;left:1750;width:827;height:111;visibility:visible;mso-wrap-style:square;v-text-anchor:top" coordsize="827,1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M5+zxQAAAOAAAAAPAAAAZHJzL2Rvd25yZXYueG1sRI/disIw FITvF3yHcIS9W1NFqlSj+IPsgij+PcChObbF5qQ0sXbf3giCNwPDMN8w03lrStFQ7QrLCvq9CARx anXBmYLLefMzBuE8ssbSMin4JwfzWedriom2Dz5Sc/KZCBB2CSrIva8SKV2ak0HXsxVxyK62NuiD rTOpa3wEuCnlIIpiabDgsJBjRauc0tvpbhQcYv4tXHPgpfbxLtqOzY33RqnvbrueBFlMQHhq/afx RvxpBaMhvA6FMyBnTwAAAP//AwBQSwECLQAUAAYACAAAACEA2+H2y+4AAACFAQAAEwAAAAAAAAAA AAAAAAAAAAAAW0NvbnRlbnRfVHlwZXNdLnhtbFBLAQItABQABgAIAAAAIQBa9CxbvwAAABUBAAAL AAAAAAAAAAAAAAAAAB8BAABfcmVscy8ucmVsc1BLAQItABQABgAIAAAAIQDXM5+zxQAAAOAAAAAP AAAAAAAAAAAAAAAAAAcCAABkcnMvZG93bnJldi54bWxQSwUGAAAAAAMAAwC3AAAA+QIAAAAA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100" o:spid="_x0000_s1034" style="position:absolute;left:2524;width:1261;height:266;visibility:visible;mso-wrap-style:square;v-text-anchor:top" coordsize="1261,2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1k8tTxwAAAOAAAAAPAAAAZHJzL2Rvd25yZXYueG1sRI9La8Mw EITvhf4HsYHeEjmFvJwoobQE2kMoeZHrYq0tE2tlJDV2/30UKPQyMAzzDbPa9LYRN/KhdqxgPMpA EBdO11wpOB23wzmIEJE1No5JwS8F2Kyfn1aYa9fxnm6HWIkE4ZCjAhNjm0sZCkMWw8i1xCkrnbcY k/WV1B67BLeNfM2yqbRYc1ow2NK7oeJ6+LEKFluk8tScv7Ki250nvmTz3V+Uehn0H8skb0sQkfr4 3/hDfGoFswk8DqUzINd3AAAA//8DAFBLAQItABQABgAIAAAAIQDb4fbL7gAAAIUBAAATAAAAAAAA AAAAAAAAAAAAAABbQ29udGVudF9UeXBlc10ueG1sUEsBAi0AFAAGAAgAAAAhAFr0LFu/AAAAFQEA AAsAAAAAAAAAAAAAAAAAHwEAAF9yZWxzLy5yZWxzUEsBAi0AFAAGAAgAAAAhADWTy1PHAAAA4AAA AA8AAAAAAAAAAAAAAAAABwIAAGRycy9kb3ducmV2LnhtbFBLBQYAAAAAAwADALcAAAD7AgAAAAA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101" o:spid="_x0000_s1035" style="position:absolute;left:388;width:793;height:275;visibility:visible;mso-wrap-style:square;v-text-anchor:top" coordsize="79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3jbZyAAAAOAAAAAPAAAAZHJzL2Rvd25yZXYueG1sRI9Pa8JA FMTvBb/D8gRvdaNIlOgqohHEg/VPpddH9jUJzb4N2VWjn94tFHoZGIb5DTNbtKYSN2pcaVnBoB+B IM6sLjlX8HnevE9AOI+ssbJMCh7kYDHvvM0w0fbOR7qdfC4ChF2CCgrv60RKlxVk0PVtTRyyb9sY 9ME2udQN3gPcVHIYRbE0WHJYKLCmVUHZz+lqFNhLu5PjOE8vafWR6q/Dc5Tun0r1uu16GmQ5BeGp 9f+NP8RWKxjH8HsonAE5fwEAAP//AwBQSwECLQAUAAYACAAAACEA2+H2y+4AAACFAQAAEwAAAAAA AAAAAAAAAAAAAAAAW0NvbnRlbnRfVHlwZXNdLnhtbFBLAQItABQABgAIAAAAIQBa9CxbvwAAABUB AAALAAAAAAAAAAAAAAAAAB8BAABfcmVscy8ucmVsc1BLAQItABQABgAIAAAAIQAV3jbZyAAAAOAA AAAPAAAAAAAAAAAAAAAAAAcCAABkcnMvZG93bnJldi54bWxQSwUGAAAAAAMAAwC3AAAA/AIAAAAA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 xml:space="preserve"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EE13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67CFEF" wp14:editId="0CA0D0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02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1A41DC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Lfu0ihoAAAy0AAAOAAAAZHJzL2Uyb0RvYy54bWzsXU2PpEdSviPxH0p9RMJd71vfLY9XyPZa SGax5Eaca6qrP0R3VVNVMz3eG9JcOLGstBdzQIsQCA4rQEIya/Cv8eDhX/BEZkZWRL0R75t2j0di qMvkzLxRT0Y8+R0Zmfn+T17c3faeLzfbm/XqyUn1Xv+kt1wt1hc3q6snJ39y/tPfn570trv56mJ+ u14tn5x8sdye/OSD3/2d9x/uz5b1+np9e7Hc9ACy2p493D85ud7t7s9OT7eL6+XdfPve+n65wsfL 9eZuvsM/N1enF5v5A9Dvbk/rfn98+rDeXNxv1ovldov//Sh+PPkg4F9eLhe7P7683C53vdsnJ9Bt F/7chD+f0p+nH7w/P7vazO+vbxZJjfkP0OJufrNCphnqo/lu3nu2uWlA3d0sNuvt+nL33mJ9d7q+ vLxZLIMNsKbqH1jzyWb97D7YcnX2cHWfaQK1Bzz9YNjFz55/tundXDw5GQxPeqv5Hcrou69f9vCP i+V2Aab+59f//vrll999+fLV33zz6r/+7vVvvnn9m19/+9VvX/3ir1/94uW3X/3z63/85avf/sO3 //nVq3/9FcS++4t/ef2X//bd3/4ThIneh/urM+Tyyeb+8/vPNpEj/PXT9eLPtr3V+sPr+epq+Qfb exQVKhD94vTwJ/Tvq/j73tOHP1pfQMn5s906MP7icnNHqOCy9yIU7Be5YJcvdr0F/nM8rep6ivJf 4NtwMJ1VdSz5xTWqR+Nni+uP0w+HgxGYoF/Vk1HQbX4WMwxKJqXISFTf7b6Eto8roc+v5/fLUPBb 4o5LaMQl9O3XX//3y7969fdfvv7mP0BzbxB0IyUgzTRvM8cfX9zsPlvfrHZQixkWovS7Lcrmh3E7 HdU2Q/OzxbPt7pPlOhTP/Pmn211sbRf4W6gHF6nCnaNkLu9u0fB+77Q3mQ57Dz1CTdIsVAmhfu+6 l0oEbS7jQJOMAwQbZyCEHByUecZx9UFpZKGhAzQWMi7QRAg5OOhFc17jemIbNhNCDk6lmO6PbKCq gGq0oL1KExdJkj0d2aVWSbpd6yrJdzWoHSzJuI9VQHklOR+Opw5VBaTXkvTR0EGqC0ivJek+kiS9 msxspmrJumtfLVmv67GDJVn3sQpYryXrg6qyWa8LWB9I1gezvo00KGB9IFn3kSTr9aSymaJRNrfk AVqE2dWhP99LoZ9zsCTrLlcDybqPVcT7oID3oeS9Gjmd+bCA96HkvR4MbK6Gknen2xtK1n2kItaH knXfviLWh5J1H6uA9ZFk3anrowLOaTDP9XMytikfFVBO86ZuoCLGR5Jxz7YivkeSbw/JYfuUJhpp 5jK/5snM4sUq/R/+1sNUluaeNLm5X29pXklTG8wez+O0C1OiFyv66giDfBIepJlmuzAIJmGelrYL g0ISnhQhgyUSnhUJ05SCpDFpoLl7l4k0bwjiZUbS3CCIl5lZJTurMkNpjA/oZabSQE7iGKpLTKXR OoiXmUoDchAvM7VOptZlptLAGtDLTKXRk8QxPpaYSkNkEC8zlUbBIF5m6iCZiqGsSJlkKkarEnEa sEgZDElF4slUjDtF4snUYZmpNLoEZcpMpQEkiJeZSqMEiWMkKNGdBoMgXmYqdflBvMxU6taDeJmp 1HcHcWVq7G9SF7yBD+HQ0bM56cHR85TsRac831HPzX/tPTw5CcvX67i+p/+/Wz9fnq+DxI46cKza Qr7BVYTc9t9vV1Iu4EA/luOvnN4rNNS5WAD8mVMtdii1uF1vl8GSvRrxF1jqFKmJlZqS43w5Tfkn qSmXJH/mVGeK1VirOYfKMYpvDtYQSs29ufzbqAHWQEqOv3KqpbAWatWTc8U6p0iuvHgwO1d6evZg daHk2A5Ooz0shVVGq55YXwS0ve+KcThNeEm7UrlyuzGnVfZ4dmNOruRYP06jnizVpSfnWipXbo8u Hc+aSezZDmG1MUmoS8eYY5nUYYbcvtBtUc8XZme5C6SeU/jntuvbm4uf3tzeUtcX3O/LD283vedz OM6fXlVhTnv77A7O1/h/01G/z/ll8ZCDQrpdUScbp8TqQ/7No7O432x3H8231xEoZEKtYn4G7/nq Ivztejm/+Dj9fTe/uY1/BwO3mI3Dkxv9n9GN+3R98QV8odjTgD/6er35+UnvAfsDT062f/5svlme 9G7/cAU/6qwa0sRhF/4xHE1obriRX57KL6tndx+uwSR6gflqAdQnJzv+64c7/Au/xoYACufT1ef3 CxIMQxBMO3/xp/PNfY+sxI/g0f7Zmt3D8zP2qlIJZ9lkUjQk/QPO6bflpUblj/sIDS916FV/dC91 1R+LzmR+xpsAdX8M+i1fvm4JzKlY7+09zCinvKolQCyQA26oZnsxudL2PXACq5pNaD1qYcnFdjV2 vHnoZrNe1WzqYcn1dgWfpulFRwHusaYT8jZbeskVdzVyfFQYngXWkLxBFpZcc6Ovs/VSzmuwSs4z C0y5r6vhxEHD5Hav2rhPvg4TTfFfOfwrH3Y1GZGT10STJeBbqopgHLzrJpoqg3rgWKoKocVSWQqV Zyl1dHveRpVXpMqfXcGTa9Y15dGuRhXt2ViW1qoU+k6ZKp92hRHKQysqBVph7y2tBzMPTZaCV3mV Y7saVuTNNA2VheBWEOXcrnzVlHvbU035tytqMLZqNEfLfKDrMwtUObgr6hccsKIioJV/znI68WqH 9nE73cdANYM+elJHs6ISoMG/QDPl564dzZSjezL1BhXl6UZLMflXru5p5bUAuCP26rvVTPm6R5VX MYayAXgueMn+pPZ6jWER+crb7ev1vR3ew4HH/fd2eQ/HHlujIuqV07tya/6ogHrl9R5gP9Cu96Mi 6sey3vt60VQrNw+nSozlCDz1xl+azHUiqelP7XUT4yLmx7LPqSpvJB9L5muUttkcyY+RtfdtlNRX M2ccn0jqw8aaNYDAJ7DPsaqdbnoiuYeQXSUmkntsXGcTsd44boYYuz3HzRB3awsVjty3mMhhrUTO h/adsOg3Okf8QZE42mxAL/MlHzdDvGI6boZ4zPwf2AwJjcrahKZBm5oHRuWS1kQDcxAva6vj1FYx vBahp7aKAbRIHCNoUIZ99+0dBw2SJJ5d4x3iyVSMdEKZ2D09YlcpDMy9lm0l8tEEReGFSTl73uSI BZu6ti8QDx25quF1j9awy5nT6EcnZ1PKnEllAU5ZcIrZRMiaaw4LcJoFGZHNYQF2Qsuts/SjySzW HLhSOzio4IaKimD23G4aLXmhMdY07YJTWimVCE6mKeu8hcumcZrNwfySyMJ6qFXHpt2M1EIW/DYR veIy8yoMnIRJkbx7z/icssZpU7WTrDHNF0vIgq8qapnHec6S05T1uJ9Y7RY8tJuRWsgaptiLWSdX cGAlWjtqOHxTURCKt5ZuueA0WtbJPhxZZew3zC6gCs6jAJ7bi1utBqlpoT20EgDnVpm6g7Rp3UlA Q8cCu/opvgAehaitaxe1V6rceXRkdE5Tla3JmVPSCOD1KhNs6Mg5+lUbTrCIzd2bZ9YsDcs5aIax OU1WwRFWpOxsWlaqDQU5P9+m8cGut2cSXGNB1Xh6A4M0Q3MaTZrOytoVvGNFlh+qx7n5BsElFZB5 g9QzaNyPnLIcI3Ma7YG3rEzP1JK7mtOhdpybb8+A3IWo+aynZw/8Z0qOkTmN9ozImVbQjuBCK5I7 1I5z8+2B30rp6dlTk09M2M3InEZ74FIr0rNO052u8jnUjnPz7Yn1uKt00nDDYgzLaTSm5jlkHg/4 O6dRDgeqioyGAy3K5ek+43Ca8ArlkhFwkrUOQoViqSbCTdaKlqJYusRoywu1BTFJbeNjmZQuUuaK qwD6vmNExzGi4y2dO0Q37ER0hJmgHdFBTUB94TCbzmOGg37qditMOQCzD+FAnxQCOGYcb8iHP2Uk U3H8xpj2JmM3Jw8RohFnjz3tXMTMpAR6viyBTVULBCNcFpnRVl0TBYN6FqFtuqYmsDZLOCCY6WQR xx6UXhbZ24Me5B3z4D/aaUO1Cy4blBTVuf2cIA5QtHkkpgL7z9w3RzECgViuofyV0ygVe/cOoYMc GeE4Bhyj+t5+VB9mcc4YEGY7qqdHAOkbP3s+qNKBl+QF3Q8KYxotKKwPy74473rcqDCk0BwCDUOP HdOHM+ro0kN+3sAABBtHDg1T2jZu4sihwcWRo4ODo0cHCkgw7JLjw4wO+Db1QeHnIWQcgvgMHJRC FnJwVATf2CVajsAO0+r4+XDqFZnkekzb6k3bVOTeaEyxA4Zx6vT5xEGSdI/CaGwhFfCtz56HsAEL qYBxFa3n8qRi9RyeVKTeIMRYGDqpOD0UsMW4itKLZ6AtJFm/RxTG0Cw7FaE38HgiL2OumbgVwkSS VXzYd2qBOnc+sq1ToXnDEFZqWEeOkqyT01pUXN6gpkAUC0nWcQ9Jdihu2alT507ZqYC8ymstOh7P LjsdjjfzOktZx2unt8RsKnNZeUg6Eo9iWZr1SQXiwd1rM67i8HAs3USSjNdDxzoVheeUnYrBq0KU uFELVAiehyTruFt2OgLPLjsVf0drF0OjRvBdk2512Dzc9WDhyPrtqCPJDiHEFo7sT+zhW8XchTBM C0f2JiEK0zBMMh2unrCAZNV2ikxH2zn1UcXaeUByzeqUWCPSLhr27q0U3TgJFBvmkceD73xiiy8x oFkEEZPdpO1BFck1fIz1atwGcTz47oVXHQ++e8zYB9/dPuyNxHo92pdG411wpo1tZxrNodCj4HB9 XLJ77rSAQ4LtMQfFYhi8gZYHNvapcZpcfSk0qFPswAhGYQ9d04mIFVhQAENtu91YiAbBHJfG2JxG TbHKLDFomLbDOgxqaMeZ+QZhMREUyLdheAXJZ9Hz1ROMzWk0CIu4gIepYSSIP3MaxbBCi2LMI3/m lMUiWofdWFuVsNiwlTPz6cEsOyDngdOjB8uWKNhez7NYxxZjilTBia02FrEuKbEbi44isUNbu+mJ uLwh7XITt1Xbt2hTdBb3J5w3p7E+lMWPpGiUjkqT7kzokNIWsjZcYdDNHrdxj9u4b2kbF43dceEH X7ftwqf+Q30p38adpL4ch6OoG9p77KmtksOeO7FH+etpURwDwqQnXrrXaNMzZCUFoMLeZ0TuviaG dDyQv6iBId0OtKZuQkifgwkhXca2JdLdkC1599bkj55xUqXC7u3UnG/GEaRzoImDNVdL7q05jWNI 7NHbZXR2/Ptjr3/cuH3rG7d0oMvu9fEFvbLq23+UjVteVYTs9oPAlA6qvsHbWICHLphQw1hj79tW I+ecrhwOXCQ5IFTY3s3HYeXAIgeFadhCMHSS4wLCQW0kOTZMcB2HaZ0cHlwk6Y52rcP0YD8iejyp HdxpFS6INSg/HH5TyKvkifrrnJ+rFB0lyFI0/FlIinK3GkjOXfMk56N4abRhXhHpehN3TBMEoybg NM/eQLcA1TauS7vaxnXIUtu4I/BgaqW2cT0kSfs4bL4a9qkLxD0kyTpOmTg6FbFOS/lcYQbh9L6l VRHraisXseC2Xmortx44NqrNXJd3dcWKhyR5r2fhOvlmHVWbuR6S5H1YO3VBbeZ6SJL1KtzMZLCu rg+vcEmV2ZzVzSoV+DRrqNrOrWqvM5adjMuV2tD1tJKsh6uADAPVfq4HJEmnO7hs82Rl95Ak6SHc xFJJ1nSP8sZ+rgGk9nM9vtWOrseSd5fKu7eocZ30KDmsf48bjceNxuMN241NUorCodaR9xTad5vT Zs15Pp7dIY7+N6Czp71DPDVVuMrJFRZaNPmy8CvrpoU3csP2o30h1H233T4QvoMELIeSVZ7vfS/J 9rM3g9PkWS88G4t1TKA/TeNhKeNwmvDIAqUhf2cvSnNzDfPi8JsuNw/bxHKMzKnWIFPEnzmNYlgk FBk0TPuynYYfGMG5+WZjMllkNqboSo6ROY328CHvLj0xtS6ym49QYmKcqhrnx2ni8cAK/urbjemc sserwpjYKjlG5jTmj0lrkMK0tFVPTEijHGJBY4fAOJxGvEPt+KtvTzq9y9l75tCFIdQyWI6BOY3Z p33hDmNS1W235EAvzocNQRM+7mEd97Dezh4WjTKONzP4/WxvJrVT9aV4Dws3+cY2ElqbcF5Sn0LO S1xsm7qBR21ihUUuMFtcl7QITLlJN5pc4I5mYQnfxDl0ohk4cnmLjTtalTZxpAstXGZqAMnl7RRC JpBc3VbhNl8DCf1c9uRAGRtJLm+BYZOkvJaTgaOUujcaYeQm38ptGc/CGEQpt2U4nGPYp0+exOcq m5zrkyfkKragJOuYathc0a0UmdFwga8FJWkfhFtyLQMl7whvN7VSXss6XCRuQCmv5YD884ZWym1Z xXfzmlwpt6VXQdXxk1l4n85AklU9RHlbSknWw/N0BpDk3GvDknKn7NTRE4GD4fcdO8frrq3ivOfo NHn3nSaPXwCjIdICmBqtdZhbDOrIy5tqYzwtmGrnMBe+kYlnyJzGGTnGwrhw6Lg/jHrIsPLNMwvG 4TTiYRgLcvmKM/7MaVoIJPdIRwDtKF1vGS8hACeMwmlE41Vsx1VZGDaCbtlpwiicRjQMCUGs64oq fsaonWC+TLA9chRToc7Fk64drPNxwXMM33j74RuY3zsLnlDP1bLmxwjfqEfp9rGDFRCO42MtFuI3 cGF69IQ8aglUVWHjN+C2LIOqMZ3dq2Oe3kKIQDAFtrDkUggoNpZcDLVgyTmiiyXniFU9pLWHpRd6 wjw1r8MRbMNGOU+ssDZ1sOTcHHfB2jaqNVEb+SjmrJnLvloWTcPDwZaVal0UtjWbBamWRbOa5sMm lGTfg5Lkz0I4hwklyXf5UuT3w/FQE0yxH45RGyWplkZVv0/LEAtNLY7q+Op9kzK1OppNaU/ZBFOV H83Nbkiy9s+weHXAJP8p7MHQTJaAXy9ozpMrmVOYKrJjEt72MY2U/DtQKrBjMqXADgtKRXZ4UNIB Mw2RDyaUoj6+rdRkSz2eMw33Y5hgivr4EowBpqjvux2ipL6OLysZYLL2T30wST4urrZrmIrw8EtS hXg49KsT+6Oa/FYWY80Ij6aJNFHOdXAcHmgyoST5nlaS+knfa4/q0D5FzZjtUT0SPw5XnZh6Seqr mdO4VaTHODzeZYGpYA9cw2ZrpqI9fMZUvEcK+2nST3csZvr9klSv5zj0q3P8g5E3gtCOU87Rg5L1 fgjvlF2/6LRjF5Q6yz8K8ZwW9eo0f3qjr8kWnbXKGY7cQVId6a8QGmnWMLopeA/W97pD2lPKYukl QkMzWfdjUJlppiQ/BdMaYJJ+vyRpuZk1c0pSvZ5TTbwBl/adO6Ek+TRZsyuFej3H00pSP8BlIg6U oh43MJnlSE/KZt0HA9dERX18H7FJ/URR7/asdPdtzrPC9NbUjB47yFL10GuRdD4vi1Xw09tgkn6/ JOmobQZz6KfHvYWMTT65H4SQrZOk3p0z0UsCnUiSdyLUUUrx7k0oKDghZ1gNveFxpniP70g2awSu K5RgXvXCzbxCzAWTzIfHrKxegjbl9/rHRyQNxST5Xt0iX16GEtXh6EC3I5lofQhP2Xl2Q7bHSdEC MIjzkeMOcRR/EGefXoc4SjiIc7xShzjaUBDnyIZ2cVqMkXg+pd0hnkzNL1d0iCdTj09ZHW5c0GVi xHv2/7YTSTeGBfGyUqVVBoljGRHdU+3o/++jDt19t3T7+Xl+eqedyPTuxnkOnOsQT6UaL9yMOz8t AZZv5HoT19R37ykr19RJ6pbyjk97MdHckloTtmxKWhPNHoN4WVtNj2GdYwJYgj5NPXC8H7yzztAs j5TBRK4IPZmat8zamZkmU6dlpqZ40XPMuUqUoUkX6Z7fO2hXJm2CnWPiVISeTMXkSIhHQh/x/FmY yoUAZEzWrP1X8jcHu+BQTjl7m7ARCxQkLyqU4x05TuNu4vcQTM+ZYOmWMmckThMiXOxBy84H1Zrm MBLvGspd5ogOb2gA50BOjwC4wJUcI3Ma0eDdDlJdT7/BcR1NytH1jMNpsh0+6SiIk2uxbrAApynj VP9rlGi7HCbgVIwdgcCHtHBuPpHwIAbkLiLh6FVyjMxpKpYUCFznd9b4O6dJjnyKZA9mvm12w1ka 5br2/bMcb6dxfpzGfA+t5a8+P3CmKbu9igYPnpJjZE45/9jfUcB0m93wVAY0uCLb5fgBttyZc36c xnxZu64A7UNrGcXnB34lZbfHD9x/So6ROY16wrMX7c4PO/J3TpNcatbwyrXyM+ozHo8vjMNpxOMw d/jSWvEOrWUUnx+4WJTdHj/UnVKL4HbIyJxGPeHkivzA395Wf+C/SnI8NjEOpwmP74XP53/4O6dR Dl6niIe4mbZ8D61lFJ+fstpDvp9OcuDviUp2dD5w5US5vAZlNTmNRtPLmpRr1SHHDxzlxT7DcBrh tKX8jZnByHw8CXA8CfCWTgKgF3ECY8Kk7kcPjBmkec9BXMyE3J9v8FqTSYhkIVR0WjLeRblsZ2GH Li7lpBAWD9nnCQz4kg0kKJyFcFcXOd2bSOhHspCLJL21LhJ6rj3ShDabDJ2ksxba2DphIpKRxjX5 ow0k6Sd3kVQwjE95EecqFMbHkqzjNTvbQhULM8bd3qaJ6ojAkO4ZMwqQzhVmtiY4wG9DSeLx3p2D JZmfhJcJDOZpIpRzdLFoGpSlhuE+BANLx8F4FULFweDFGNtGfUrAxZI13qVeXW/iUa+eqfChJPUu lGR+iPg1sxQbhwWM+qBiYMbhPQ+D92YITLNrUFebVCNHJ3W1idsQVQQMbeVYOqluxis/9VKFy5R3 uQnmMsdjFfNV42z+cVfIO/lPfQ9m2sdL7xt15o1cev9onyR1JG13ImCkjkul7Gn11rkBCUWd7jV1 HZLFcoXvB2OKEzRMnbmfb8MSXqlxGldzTYv5O6/omk5LjF5Bh/zGrUsSjUFh5dnu3sDsoUgOM4Mi 4zHqF8k1DGHbOY0cuWI+RRhrggbsBvEYwpir5DhjTqMCGE+L7IlL866qcagb58XWoE4dl/DHJTwd l786e7i6DzfeXG3m99c3i4/mu7n8dzgLc7as19fr24vl5oP/BQAA//8DAFBLAwQUAAYACAAAACEA DHea394AAAAKAQAADwAAAGRycy9kb3ducmV2LnhtbEyPQU/CQBCF7yT+h82YcINtIaFYuiWo0cSj ReJ16Y5tY3e26W6h+usZuOjlJZOX9+Z92Xa0rThh7xtHCuJ5BAKpdKahSsHH/mW2BuGDJqNbR6jg Bz1s87tJplPjzvSOpyJUgkvIp1pBHUKXSunLGq32c9chsffleqsDn30lTa/PXG5buYiilbS6If5Q 6w6faiy/i8EqOCT+9fE3fjss42G93wVqkk9ZKDW9H583LLsNiIBj+EvAlYH3Q87Djm4g40WrgGnC Ta9elCwY5qhg9RCDzDP5HyG/AAAA//8DAFBLAQItABQABgAIAAAAIQC2gziS/gAAAOEBAAATAAAA AAAAAAAAAAAAAAAAAABbQ29udGVudF9UeXBlc10ueG1sUEsBAi0AFAAGAAgAAAAhADj9If/WAAAA lAEAAAsAAAAAAAAAAAAAAAAALwEAAF9yZWxzLy5yZWxzUEsBAi0AFAAGAAgAAAAhAE0t+7SKGgAA DLQAAA4AAAAAAAAAAAAAAAAALgIAAGRycy9lMm9Eb2MueG1sUEsBAi0AFAAGAAgAAAAhAAx3mt/e AAAACgEAAA8AAAAAAAAAAAAAAAAA5BwAAGRycy9kb3ducmV2LnhtbFBLBQYAAAAABAAEAPMAAADv HQAAAAA= ">
              <o:lock v:ext="edit" aspectratio="t"/>
              <v:shape id="103" o:spid="_x0000_s1027" style="position:absolute;width:852;height:275;visibility:visible;mso-wrap-style:square;v-text-anchor:top" coordsize="852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zoEvxwAAAOAAAAAPAAAAZHJzL2Rvd25yZXYueG1sRI9fS8NA EMTfC36HYwXf7EUlKmmuJfin9U1SW/q65NYkmNsLd2sbv70nCH0ZGIb5DVOuJjeoI4XYezZwM89A ETfe9twa2H28Xj+CioJscfBMBn4owmp5MSuxsP7ENR230qoE4ViggU5kLLSOTUcO49yPxCn79MGh JBtabQOeEtwN+jbL7rXDntNChyM9ddR8bb+dgZyr9UOd7Q4vUo2yDpE3+/eNMVeX0/MiSbUAJTTJ ufGPeLMG7nL4O5TOgF7+AgAA//8DAFBLAQItABQABgAIAAAAIQDb4fbL7gAAAIUBAAATAAAAAAAA AAAAAAAAAAAAAABbQ29udGVudF9UeXBlc10ueG1sUEsBAi0AFAAGAAgAAAAhAFr0LFu/AAAAFQEA AAsAAAAAAAAAAAAAAAAAHwEAAF9yZWxzLy5yZWxzUEsBAi0AFAAGAAgAAAAhAIrOgS/HAAAA4AAA AA8AAAAAAAAAAAAAAAAABwIAAGRycy9kb3ducmV2LnhtbFBLBQYAAAAAAwADALcAAAD7AgAAAAA=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104" o:spid="_x0000_s1028" style="position:absolute;left:1063;width:2061;height:275;visibility:visible;mso-wrap-style:square;v-text-anchor:top" coordsize="206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00HXxwAAAOAAAAAPAAAAZHJzL2Rvd25yZXYueG1sRI9Ba8JA FITvhf6H5Qm91U26IBJdJbaU9iLUWHp+ZJ9JNPs2ZLdJ/PddoeBlYBjmG2a9nWwrBup941hDOk9A EJfONFxp+D6+Py9B+IBssHVMGq7kYbt5fFhjZtzIBxqKUIkIYZ+hhjqELpPSlzVZ9HPXEcfs5HqL Idq+kqbHMcJtK1+SZCEtNhwXauzotabyUvxaDW7XHb7UOVc/12Bxr1Jli/OH1k+z6W0VJV+BCDSF e+Mf8Wk0qAXcDsUzIDd/AAAA//8DAFBLAQItABQABgAIAAAAIQDb4fbL7gAAAIUBAAATAAAAAAAA AAAAAAAAAAAAAABbQ29udGVudF9UeXBlc10ueG1sUEsBAi0AFAAGAAgAAAAhAFr0LFu/AAAAFQEA AAsAAAAAAAAAAAAAAAAAHwEAAF9yZWxzLy5yZWxzUEsBAi0AFAAGAAgAAAAhAObTQdfHAAAA4AAA AA8AAAAAAAAAAAAAAAAABwIAAGRycy9kb3ducmV2LnhtbFBLBQYAAAAAAwADALcAAAD7AgAAAAA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105" o:spid="_x0000_s1029" style="position:absolute;left:3059;top:183;width:75;height:92;visibility:visible;mso-wrap-style:square;v-text-anchor:top" coordsize="75,9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OshjyQAAAOAAAAAPAAAAZHJzL2Rvd25yZXYueG1sRI9BawIx FITvQv9DeAVvmm0VW1ajWEUQ60VbKL09ktfdrZuXdRPXtb/eCEIvA8Mw3zCTWWtL0VDtC8cKnvoJ CGLtTMGZgs+PVe8VhA/IBkvHpOBCHmbTh84EU+POvKNmHzIRIexTVJCHUKVSep2TRd93FXHMflxt MURbZ9LUeI5wW8rnJBlJiwXHhRwrWuSkD/uTVdC8yfZX280fb4fHnf76Pr5f1iOluo/tchxlPgYR qA3/jTtibRQMXuB2KJ4BOb0CAAD//wMAUEsBAi0AFAAGAAgAAAAhANvh9svuAAAAhQEAABMAAAAA AAAAAAAAAAAAAAAAAFtDb250ZW50X1R5cGVzXS54bWxQSwECLQAUAAYACAAAACEAWvQsW78AAAAV AQAACwAAAAAAAAAAAAAAAAAfAQAAX3JlbHMvLnJlbHNQSwECLQAUAAYACAAAACEADjrIY8kAAADg AAAADwAAAAAAAAAAAAAAAAAHAgAAZHJzL2Rvd25yZXYueG1sUEsFBgAAAAADAAMAtwAAAP0CAAAA AA==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106" o:spid="_x0000_s1030" style="position:absolute;left:3126;top:179;width:659;height:96;visibility:visible;mso-wrap-style:square;v-text-anchor:top" coordsize="659,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9K6iyAAAAOAAAAAPAAAAZHJzL2Rvd25yZXYueG1sRI/BasJA EIbvBd9hmYKXUjdV0BJdRZRivRm1hd6G7DQJzc6G7NbEt3cOgpeBn+H/Zr7Fqne1ulAbKs8G3kYJ KOLc24oLA+fTx+s7qBCRLdaeycCVAqyWg6cFptZ3nNHlGAslEA4pGihjbFKtQ16SwzDyDbHsfn3r MEpsC21b7ATuaj1Okql2WLFcKLGhTUn53/HfGZjqLsn3u/037V6y9Ve2bSaH2Y8xw+d+O5exnoOK 1MdH4474tAYm8rEIiQzo5Q0AAP//AwBQSwECLQAUAAYACAAAACEA2+H2y+4AAACFAQAAEwAAAAAA AAAAAAAAAAAAAAAAW0NvbnRlbnRfVHlwZXNdLnhtbFBLAQItABQABgAIAAAAIQBa9CxbvwAAABUB AAALAAAAAAAAAAAAAAAAAB8BAABfcmVscy8ucmVsc1BLAQItABQABgAIAAAAIQCY9K6iyAAAAOAA AAAPAAAAAAAAAAAAAAAAAAcCAABkcnMvZG93bnJldi54bWxQSwUGAAAAAAMAAwC3AAAA/AIAAAAA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107" o:spid="_x0000_s1031" style="position:absolute;left:3786;top:267;width:12;height:8;visibility:visible;mso-wrap-style:square;v-text-anchor:top" coordsize="12,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dsY1xgAAAOAAAAAPAAAAZHJzL2Rvd25yZXYueG1sRI/RagIx FETfC/2HcIW+aWIXpa5GqVahb7XWD7hsbjeLm5s1SXX9e1Mo9GVgGOYMs1j1rhUXCrHxrGE8UiCI K28arjUcv3bDFxAxIRtsPZOGG0VYLR8fFlgaf+VPuhxSLTKEY4kabEpdKWWsLDmMI98R5+zbB4cp 21BLE/Ca4a6Vz0pNpcOG84LFjjaWqtPhx2mY7W9F+nBreQ6To7FbUptTobR+GvRv8yyvcxCJ+vTf +EO8Gw3FDH4P5TMgl3cAAAD//wMAUEsBAi0AFAAGAAgAAAAhANvh9svuAAAAhQEAABMAAAAAAAAA AAAAAAAAAAAAAFtDb250ZW50X1R5cGVzXS54bWxQSwECLQAUAAYACAAAACEAWvQsW78AAAAVAQAA CwAAAAAAAAAAAAAAAAAfAQAAX3JlbHMvLnJlbHNQSwECLQAUAAYACAAAACEAn3bGNcYAAADgAAAA DwAAAAAAAAAAAAAAAAAHAgAAZHJzL2Rvd25yZXYueG1sUEsFBgAAAAADAAMAtwAAAPoCAAAAAA== " path="m1,l12,8,,8,1,xe" fillcolor="#d8d8d8 [2732]" strokecolor="#d8d8d8 [2732]" strokeweight="0">
                <v:path arrowok="t" o:connecttype="custom" o:connectlocs="1,0;12,8;0,8;1,0" o:connectangles="0,0,0,0"/>
              </v:shape>
              <v:shape id="108" o:spid="_x0000_s1032" style="position:absolute;left:3483;width:871;height:275;visibility:visible;mso-wrap-style:square;v-text-anchor:top" coordsize="8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fNvWxgAAAOAAAAAPAAAAZHJzL2Rvd25yZXYueG1sRI9Ba8JA EIXvhf6HZQre6qYliERXKYaCYEFMvfQ2ZKfZ0OxsyK4x/vvOQfAy8Bje9/jW28l3aqQhtoENvM0z UMR1sC03Bs7fn69LUDEhW+wCk4EbRdhunp/WWNhw5RONVWqUQDgWaMCl1Bdax9qRxzgPPbH8fsPg MUkcGm0HvArcd/o9yxbaY8uy4LCnnaP6r7p4A4ev2+4nlXrMywPnrTsf95XVxsxepnIl52MFKtGU Ho07Ym8N5KIgQiIDevMPAAD//wMAUEsBAi0AFAAGAAgAAAAhANvh9svuAAAAhQEAABMAAAAAAAAA AAAAAAAAAAAAAFtDb250ZW50X1R5cGVzXS54bWxQSwECLQAUAAYACAAAACEAWvQsW78AAAAVAQAA CwAAAAAAAAAAAAAAAAAfAQAAX3JlbHMvLnJlbHNQSwECLQAUAAYACAAAACEApHzb1sYAAADgAAAA DwAAAAAAAAAAAAAAAAAHAgAAZHJzL2Rvd25yZXYueG1sUEsFBgAAAAADAAMAtwAAAPoC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109" o:spid="_x0000_s1033" style="position:absolute;left:1750;width:827;height:111;visibility:visible;mso-wrap-style:square;v-text-anchor:top" coordsize="827,1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KPaWxgAAAOAAAAAPAAAAZHJzL2Rvd25yZXYueG1sRI/dasJA FITvBd9hOULvdBMpQaKr+ENpoSgx7QMcssckmD0bstskfftuQfBmYBjmG2azG00jeupcbVlBvIhA EBdW11wq+P56m69AOI+ssbFMCn7JwW47nWww1XbgK/W5L0WAsEtRQeV9m0rpiooMuoVtiUN2s51B H2xXSt3hEOCmkcsoSqTBmsNChS0dKyru+Y9RkCX8Xrs+44P2yTn6XJk7X4xSL7PxtA6yX4PwNPpn 44H40ApeY/g/FM6A3P4BAAD//wMAUEsBAi0AFAAGAAgAAAAhANvh9svuAAAAhQEAABMAAAAAAAAA AAAAAAAAAAAAAFtDb250ZW50X1R5cGVzXS54bWxQSwECLQAUAAYACAAAACEAWvQsW78AAAAVAQAA CwAAAAAAAAAAAAAAAAAfAQAAX3JlbHMvLnJlbHNQSwECLQAUAAYACAAAACEACSj2lsYAAADgAAAA DwAAAAAAAAAAAAAAAAAHAgAAZHJzL2Rvd25yZXYueG1sUEsFBgAAAAADAAMAtwAAAPoCAAAAAA==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110" o:spid="_x0000_s1034" style="position:absolute;left:2524;width:1261;height:266;visibility:visible;mso-wrap-style:square;v-text-anchor:top" coordsize="1261,2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0FpmaxwAAAOAAAAAPAAAAZHJzL2Rvd25yZXYueG1sRI9PawIx FMTvhX6H8ARvmlWq1NUopUWwByn1D14fm7ebxc3LkqTu9tsbodDLwDDMb5jVpreNuJEPtWMFk3EG grhwuuZKwem4Hb2CCBFZY+OYFPxSgM36+WmFuXYdf9PtECuRIBxyVGBibHMpQ2HIYhi7ljhlpfMW Y7K+ktpjl+C2kdMsm0uLNacFgy29Gyquhx+rYLFFKk/N+TMruv155ks2X/1FqeGg/1gmeVuCiNTH /8YfYqcVvEzhcSidAbm+AwAA//8DAFBLAQItABQABgAIAAAAIQDb4fbL7gAAAIUBAAATAAAAAAAA AAAAAAAAAAAAAABbQ29udGVudF9UeXBlc10ueG1sUEsBAi0AFAAGAAgAAAAhAFr0LFu/AAAAFQEA AAsAAAAAAAAAAAAAAAAAHwEAAF9yZWxzLy5yZWxzUEsBAi0AFAAGAAgAAAAhAHQWmZrHAAAA4AAA AA8AAAAAAAAAAAAAAAAABwIAAGRycy9kb3ducmV2LnhtbFBLBQYAAAAAAwADALcAAAD7AgAAAAA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111" o:spid="_x0000_s1035" style="position:absolute;left:388;width:793;height:275;visibility:visible;mso-wrap-style:square;v-text-anchor:top" coordsize="79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xV/8yQAAAOAAAAAPAAAAZHJzL2Rvd25yZXYueG1sRI9Pa8JA FMTvBb/D8gq9NZtaUYmuQTSF0oP/pddH9jUJZt+G7NakfvquUOhlYBjmN8w87U0trtS6yrKClygG QZxbXXGh4HR8e56CcB5ZY22ZFPyQg3QxeJhjom3He7oefCEChF2CCkrvm0RKl5dk0EW2IQ7Zl20N +mDbQuoWuwA3tRzG8VgarDgslNjQqqT8cvg2Cuy5/5CTcZGds3qb6c/dbZRtbko9PfbrWZDlDISn 3v83/hDvWsHoFe6HwhmQi18AAAD//wMAUEsBAi0AFAAGAAgAAAAhANvh9svuAAAAhQEAABMAAAAA AAAAAAAAAAAAAAAAAFtDb250ZW50X1R5cGVzXS54bWxQSwECLQAUAAYACAAAACEAWvQsW78AAAAV AQAACwAAAAAAAAAAAAAAAAAfAQAAX3JlbHMvLnJlbHNQSwECLQAUAAYACAAAACEAy8Vf/MkAAADg AAAADwAAAAAAAAAAAAAAAAAHAgAAZHJzL2Rvd25yZXYueG1sUEsFBgAAAAADAAMAtwAAAP0CAAAA AA==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EC9B" w14:textId="77777777" w:rsidR="000534A9" w:rsidRDefault="000534A9" w:rsidP="003856C9">
      <w:pPr>
        <w:spacing w:after="0" w:line="240" w:lineRule="auto"/>
      </w:pPr>
      <w:r>
        <w:separator/>
      </w:r>
    </w:p>
  </w:footnote>
  <w:footnote w:type="continuationSeparator" w:id="0">
    <w:p w14:paraId="61265A0E" w14:textId="77777777" w:rsidR="000534A9" w:rsidRDefault="000534A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7EED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116205E" wp14:editId="78E4AF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12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47B3C3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3uAM9hYAAPGsAAAOAAAAZHJzL2Uyb0RvYy54bWzsXU2PJElSvSPxH1J5RGIqIyI/S1OzQjOz I6RhGWlqtefozKwPbVZGkpnd1bM3pLnsiQWJy4KEdrUCwWEFSEjDDsyvmaabf8Ez97BIswi3CO+u 7hLQcemo6rR6YfbCw90+3Dw//MHzu83g2Xp/uC22F8Pkg9FwsN4ui9Xt9vpi+OPLH/7hfDg4HPPt Kt8U2/XF8Kv1YfiDj37/9z68352v0+Km2KzW+wFAtofz+93F8OZ43J2fnR2WN+u7/PBBsVtv8eFV sb/Lj/h1f3222uf3QL/bnKWj0fTsvtivdvtiuT4c8L+f+A+HHzn8q6v18vinV1eH9XGwuRhCt6P7 d+/+fUL/nn30YX5+vc93N7fLUo38DbS4y2+3uGkF9Ul+zAdP97cNqLvb5b44FFfHD5bF3VlxdXW7 XDsbYE0yqlnz2b54unO2XJ/fX+8qmkBtjac3hl3+6NkX+8Ht6mI4mQ4H2/wOz+jlt18PktlwsFof lqDqv3/1by//9ucvf/n1i7/57sV//vrVb7979dtfff/N71784i9f/OLr77/5p1f/8Fcvfvf33//H Ny/+5a8h9vLP//nVz//15d/9I4SJ3/vd9Tlu89l+9+Xui70nCT9+Xix/ehhsi49v8u31+o8OOzwr jCD6i7P6n9Dv1/7vB0/u/6RYQcv86bFwlD+/2t8RKsgcPHdP9qvqya6fHwdL/Od0nqTpHANgic/G 2XyRpP7RL28wPhp/trz5tPzDcZYu/F+ls4nTLT/3N3RKlkqRkRi/h9MjOjzsEX15k+/W7skfiDt+ RHgo/hF9/+23//X1X7z4zS9ffffvoHkwmXmmnTTTfKg4/nR1e/yiuN0eoRYzLERJ+QOezZtxm4zS cZii/Hz59HD8bF2455M/+/xw9O/bCj+5gbAq7bnEo7m62+DV+4OzwWI8HtwPHGwpzlKJkEoWyeBm UD4VvHgVVCqFRsncwMqEWJpNw1gwrFILCqUG1kSIpdkijIX3S2JZNuIZV2LpeBTGwqxaCS2mmaEW Rm4lBaLCUEkk9ZJ7G0yS3/IcJfnmg0wk+7P5zLAykewvMsNKyf58OrWwJPvJ2AKT9LeARfGfSv5t K9Mo/lPJfwuY5N+ijN7qavhMs5FBWSrpN4ZrKtmfZhMLSrJvQUnuZ6OFBSW5HxtDP1PUm1hZFPWZ pN6mK5PUm+9RFsd9FsF9Jrkfz6wpLIvgPpPcTybWiMgk98ZjHEvqbahxFPVjSb1t4jiK+rGkvgUs gvqxpD5LrGE/jqB+LKnP8MqGF8hxBPUTSb0NNYmifiKpt02cRFE/kdS3gEVQT95sNXklE8sJgN90 EjOG6kRST55CmPpJBPVTSb0NNY2ifiqpt02cRlE/ldS3gEVQP5XUW3PENIL4qSR+Zj3CaQTvM8m7 iTSLon0mabfMm0WRPpOkm1AG5Wfk85Z+dH7DrvXy+bb8P/w0QGRFoRC52rviQGEOOdoIgS59FAAH /fmWPjWEYSoJZ2Xg0y4MY0iYo6R2YYwREnZhCyxpF8Y4IOFFlBrkz5J0EmciAkEvHmck+aQOPc7M pLQT4TTFtV2GJqWlSZyp5DqSMvANY9DJOXTicaaS/+fE40wlH8+Jx5malqYivI7RnVw1QocvFiXO IzfOVHK3HHqcqeRSOfE4U8ltcuJxppJrROLwfWJMJefHiceZSu6NE48zlVwYJx5nKrkpTjzOVHJF SBy+Royp5Gw48ThTyZ1w4nGmksvgxONMJbfAiceZSks/iWNtjzGVFncnHmcqLd9OPM5UWqKdeJyp tBA78ThTabUlcaynMabSgurE40ylRdOJK1P91FoufXukEusJ3/1wgITvE9IIi2F+pBWTfxzcIy3m slg3F0PKKNEHd8Wz9WXhRI60ciKb4W6MdEVp1klis5WSCZJOThQeXinKAnzdOUjKKJWCzCwL8LUS 9DdHQqgVEbkgD1glKxmIrx6QjSFj/TPiz/mq5U5G8+fLTXFYOzJPNPi/QdrB6bDg53kS4D/2gsic OEHkWVqVYLkuZfnGsXKVgqyWbRPieacqs2+ZhNyGkmNkvpYMjeCzYgyP28lHdsOJddnDysXKsRGs lG02wl9ljmU2Anglx8h89WazVJeefNdYuXh7EFMqPS17EBUrObaDr94elurSk+8aKxdvDwI1padl D01ENODqyNoelurSk+8aK1e/qz3e9CiyrJlpo9kIvpbvWDkFd0xw/o5dlmi9+EZsB9YeWlCcf1+t LLQgieLHodjcrn54u9nQguKqm+uPN/vBsxx1ySfXiVtxNk/vUNry/zefjEbMWyXu7qCQNltau3yE pz6o/ubBt9jtD8dP8sONB3I3odk6P0dxcrtyP92s89Wn5c/H/HbjfwYDGwSXqJP56pIvkj0pVl+h 0oSSMap9N8X+Z8PBPcqvF8PDnz3N9+vhYPPHW1SpFsmY/OCj+2U8mVGos5efPJGfbJ/efVyASQTw +XYJ1IvhkX/8+Ijf8Neot+LhfL79crckQbeww7TL5z/J97sBWYk/Qr3wRwUX3/JzLlnRE65kS5O8 IeUvKP09Vg0Q49qoAc7puRDbqBi+uxqgd5QwmZS+SH7ORdaU/HMqsGIRhCYgjUuz8k1gTkX64lS7 w3M6Ze3mlKsmUDfITkIqTUOFO38/qwYIhDCOzNGgJhHCgdcl9KHUX0AfmaAxcDD9ChxDH5kSS8N2 4eFXOJQwCmhTT4c1yVEVP8okB1CQPTndKQ1yQ5mTShkUY8M4kuRkHAZSLI8Mu1SZz6CZ0i2VSrhb WCXJswUUQTSSNKebUe64yTTNWpU+hl2qsGfASKYtGEm0ASN5tmDkYA4/d1XMs2AkxydtMCX0OctA UrbPWZoZaB+AXKYcIrZnit9KzhKjFHd5QC6B5tMBUgmYEMjNOPmx3jVN5t4ovEh+mTwJsGvpBR2O XE/5Y74ynvfu/fwD7fljvrJY7bb8MfuxTU0xfYmowVLTx0pumTZvjqQJQSF97k3me/O1VBE+L4l1 WYKJrFtKK883eqixYVRG92Z4mXZCwjisHXjsQ4o+pHikbYVwZIyQwqUl33lIkY3mPlp3Ee8poJhj 0qB4AiXetxBPUAEZiC3BxJR27vmbWcFEGET6XgaI9L3CINLzMkCkexsGkX6XAVJ3bZuc1B3bJiUq hJiTE9hEUSEE+YABGKxIlX88pxAiACPJTWhHXgBHspsYOIrfeRinm2DaGF2pPKWoMaBON8WN4MGj YN7vHeT3wkHGk36Yk4k3hXxMjJuQj+nn02pQWa5bTYzdGL56d+YhQuzQvKlvSXv2sQJwKpQV42up YOlccozAn/K1dC69FIqZbS5oaSxnsBiCr9LBqyvFtvbOW58PfrR8MO0rCDtv+AQD/RGct4UPP2vO W5LSVmdy307VlYflgwEID8HhtjhxSWL0X0hfg0AMLOlupBaW9jem5HGE9JIuB1iAs1ById1L6XMk o8zCkn6HiYXZq3JOWmyUDp7Jl/LxyMULWaicPOdwBixUmWITSRJvIkniTSRJu4kkaTeRJOkmkiI9 SckxD1IlWSd/OMCUShi3PMBG0jiEFTngkVoTg4Yc4xCYJH7hcvQhG1UzCGAMMMn9bGaN+FSyb4NF 0k99fNW7YdCvGkLmeODhJ6kaQiwoyf5iYQ0K1Q5iQUnup2OLLiTNTgaadKl2kElCpajQg1TtIDaY 5L6FrwjqqdpbPZ6p78WhFaQ206uGEIMv1Q4yQzte2ETVDmJBSeozV5AMsYWNPCflTbZUO0g6tYaE agexwST1qbkCqYaQdGaYqVpCbPJVS4gFJcd9NrbIVw0hFpQkf+yyDCHyJ5J8C0rOOMnC9XAERpdq BzEXf9UQkoytV0g1hCSzWXguVC0hiTlYVUtIMjMaE3VLSGZpplpCEgzE4JSvWkLsJzmNoF+1hCys 1fa1e0LS1ISKmHFUU4j5NqqmkCQxnqJqCrE8S9UUYrGuekLwnMNzF3Y1nSYclxTDRFGfK2dy0Jus z+QqK16fPhUVbqDpa7X/m2q1LosW6nPq+0usx9T3l1jM9P0lFjPvfX+JOc/QIosc1yWWUZ9WdhtU Hpzdd44u5fdpXQ8l+L0A7oz8TXlnK8lficKjLUU5nc1XzpCTm6kydizA11IQaao4QXKyCfGkJSNx ttyqDHTWLnxloBJjXL7KTP2bCdkaJsjyOLO4BNBJPQuydnwt+axoai9OIPESRTtyKlFyDTtYLdt0 RPlRliPloeQYma/ecGQzohRFoiJKrq4d3822B9Gu0tN6ksgjKDlG5qu3BymCKD0R/UfKMT/tA6hu BWtl242ATtlj2Y24W8kxMl/LAVzWADpnmLJbFeFw+0xUso1It0PO840gtlWubi1rb/Oz0GZb9CAE jaCnfNoIH9u1dFAdplAUSRNqOzE19ev29iXKvkT5eCVKzGFGidJtx3rnJUrVlXnaXpZRo6orUGK2 8c7bgwqU2YhS84RaS1rD/iq17TIs/n6yCKiypq6EFMCRhRoDR6ZMM5cADOCo5JHL/jUVkrkj07BG 6qiJI9PUlK0LqIOFqIseVYtMJhbPEUSrWmTm8uYBlTC7nnRKUldRbtqmDqjLsBksaJ5qXEnGBt+q dcXGkozbWJJ0WGfoJXkvTy1s2qgqktmcEpIBvlQ9kg42QkY5gKVGuavxhLAU9/6UxwCWHOmpq5qH sNRQ9+f5BbDkYE9cu1gIS3LvD80LQEnqZ9SBFEKSzPvD6ZpIqhZpvDnNQqTH6XO3fe7W+6Xv79lA D07B0IvrMjB4p0IZGKyKyvW3QoSslitgX5yvZeRI50eSX98RyNRuyiB2IKPjE0tJrKnKGMbla6lk mR/CitgeyFBRkIzBeUDesWIcvjJepFx5pEi5puDRMg5fS7y5D466Dl7JyqC/eayJxsO6UtrRHm1h zXByjRNFNFx5dE3HsR/6gTECP+A+cusjt8eL3DCsjcjNdbe988itOmygvrl0TBnOt7i51J+hTagt sVtibQGUfu0cHj6K9gEo6dfa+3pE4IH+TwNKurUmlPJq/d6lgFbSq01xMHZwL4j0al2rf8g+6dWm E+r1D2xKUJGc294Q0EntKk2xwyYMJWl3O0FCUIp16zx1FcmZUIp1E0rSbkIp1k0oSbsJpWi3oFQY Zw52FcbZo13yTqe3h4e72lfqzrMIDAd1yDgOAjPBJPfJwhgR6mgCGqKWaop+c5uqpB/n0bgT+wND TO0sNd9GFc+Vu4QDYCqkWxjbjdRZ4/YTUJtLrSegjhqf+JOlQ3rJByC2CckkltpbmiRzt/kvhCXp t7AU+Zk9qarhb3wlhNpcmuDrP4xxoXaXJiODfbW/1GbM2l/aB+d9cP6+B+fmdooyCr70O799DE/B N3ZVhHZ5/f87uNeb/IDDR5xn1rZzpDwiFMt7GZtbOQF4si6qLZdtaMbBKF991M3HlHTJnc494YNP GIevHq88KwQuZHvywCuH2bgtxeDftK5zUx9fqvEUmAMO9Jv7YihbQVmVznNjyI9yknCUWsnxY4Ug O45JJO8naizwxphFe6W7YUq39VhonQa8EcIateR3KEGG5qsfZAlcCm8RH+fLn/OV5Uo4uAOtXNb1 Yxh+nnh9+iNd+iNdHudIF5pdjMSNy2S+88QNMrB+CqolbhYU8L3FvM0MB/jdDwi1JW/jjukopzgZ r8g4dpZR2iYAJPMHVtOGrEXOR5TVCADJAMpsJJHJg/mUKrcBJBk+me07Mn6au0pkAEkGT2ZXkUrZ zNHIFFRK5WzMdidVfodCBpYkHQ/OyP8o2t0X8wRMVOV3G0sSbw8qybyVDKTD36v9DDaUpN6CUlkb E0plbUwoPdiNt0blbKzRrnI2tlZyvJtQUbSrRmDzZY6iXeVqLCiVqjENVJkaEyqKdpWoMaHkcLe1 UrQbb45K1EyQGQq+0aoHOCZNM3VfcRZ4B1FBPb0SBpLK0cxcvieApDI05tusMjRTt8knhBU1y6jv gzO5Uh3AloVysGcutx/SSs4xFpIc62PXNBpCimBddf5OXL9hAEk1/pqsUxG0mvjGc2OKUZ2/NpYc 7CZXr9/6OzPGuur8NVhXfb+pS6KHuIpgXTX9Zu5wgACS6vk1mVI9v1lCZYIQVtRYVy2/icXVa3f8 WjpFjHTaOV2NKZe3DRkXQbnq9k3dN/kGkFS3r0m56vZNLA9UtfvaWHKgG0Spbl8xOBFS9qfFvRen xZkJ0LL94P3d5mUy895nkk1m+q+As8oJ/VfAWcyUHUyXVdHAtbmaQ+z/5FfAkT/QVjhBzOUyxvB/ fMXBSkEjl+QF23c/IlPkxLrawpAH8nIdnWHI8ni5jqY5pHBKufaMtuMjojgwL79dCj5Oa4a84o8L T5wi56vPuL8jsfZnUd00UqxuKWf5m1WbCpn/xB41teHFtPC1Rg/j8cd87RCzNUVw68ZFV4UFYb6S 4xvztVSA6ysdowLhuUPrGj117fhutj0IG5WeFvEIoJUcI/PV24PgOEpPBL5RcnXt+G62PQjIlJ6W PQhNlRwj89Xbg7AzTs/ywJuu51PXju9m26M3OlvWRFXzENBFGYNgLUpOq1Y3pS/l9XuwH28PNhZ1 o5Tnil7hUh45KOoT+uWwwzfvPbnHlwyuL4b502Ph+lq457W4uqLvuc1G8kSEU7csN8tWTgj/3Rt9 uRtlOrobZf29zJIdbeNrgshMFyVLmiAy5eK6I5sgmCaqtJNLyDdRZDbXQJEJLlcCaaKo/BaV1pq6 yOyWgaJKdAa3WGYrk0689Dmk8M6yctW7RFnTO/tv51wfPF0KMTAOQi1letmxVsRZjLtCN4LvXsUq vIbx1TsBLNXu9cZJaeX5Prz892tmv2Y+3pqJ6dtYM13UpFZGfB/v7vNi+dPDYFt8uro9flHcbo/4 Clr/4ivR6EWUv4e9tvslJQ/e7X5BtdNPKw9aRRMc6IvvuAQqwOQyWZ/rq+9qPX2LqizWASGMU19L AzhyMfUNSwF95HLqGxE8AVJnuZ763oEAkFxRfXdEE0guqUnqvgW0yZBcVMtOlyaSWlZdGTmgktr4 AoJos0oASvJtQkm+bShJuQmlKDe1kqRPyJ8KGShJLw+KCBgoaTehJO0mlNr2kpFTFNBK7Xopj8Jo akVxYeX1mFCSdhtK0m6+eeoEfGMsqDYl4w1We14sHEm5q0eHeJKUG0BqwwuOEw4Srva7TFyjYJNv 1ZlkvHpqt0vizkMJAEm2DY7UiffCtN6nfR2f1kzil2fuXVZHjbXn/KmHEh7nJbKDwmO20TH1OHFO QnegY6w7cU4et4v3dVGrkvNW6qJ4w8D/A7pUaKJytRa8+aFICPOre97sJlmxkMPBuGA5Djv46sOc qkOlvfGEOwe6mheoToR7njpo+G589XflxLaf3EAZf8zXdyFG3zoA3bpOyogUoy2AZGnXOR5xYvWH yjxwjNgsnsQNgqh8Nx3pBVNQ4vWzE9+cr/5hlE+2PR7WWjEAW9FHun2k+3iRLqZRI9J1A12Fr1Wk S2+A+uQ1AlvEFTS/sMe2fn4cLJE2puoYRbbwyfz79aDA1sUPvowtQ8R6WOtvJiWku2+ASGefnMYm iHQ9DRAZXYVBZGTl9tU2zZFxFXYRhlSRHj55wU0Q6d4bICqMnVA81YTRUWxQF9W7YfCiDk6kUxqa 7KqzNiyYbn7VgYkWjGQ4/JhUt4YFIzk+wfRhxvsSZjzY3cX7Rt4uXoaQs1s6Y+zDWr5uTYz9Dr56 ByZKiNSRczVD8NVDeTfHv8Cm90ob52k9aPWq2NuMEWIWWBe+voZ5Bge9g7ZdYW3Oz296B40cNLhA 1+f31/QTXIh9vru5XX6SH3P5u5M6X6fFTbFZrfcf/Q8AAAD//wMAUEsDBBQABgAIAAAAIQBcx3v+ 3gAAAAoBAAAPAAAAZHJzL2Rvd25yZXYueG1sTI9BS8NAEIXvgv9hGcGL2E0rVJtmUqQiXrw0Cr1u s2MSzM6G7LZJ8+udetHLg+Hx3rwv24yuVSfqQ+MZYT5LQBGX3jZcIXx+vN4/gQrRsDWtZ0I4U4BN fn2VmdT6gXd0KmKlpIRDahDqGLtU61DW5EyY+Y5YvC/fOxPl7CttezNIuWv1IkmW2pmG5UNtOtrW VH4XR4fg3yZXvY/Dflpt9zoUD83dtDsj3t6ML2uR5zWoSGP8S8CFQfZDLsMO/sg2qBZBaOKvXrzk cSEwB4Tlag46z/R/hPwHAAD//wMAUEsBAi0AFAAGAAgAAAAhALaDOJL+AAAA4QEAABMAAAAAAAAA AAAAAAAAAAAAAFtDb250ZW50X1R5cGVzXS54bWxQSwECLQAUAAYACAAAACEAOP0h/9YAAACUAQAA CwAAAAAAAAAAAAAAAAAvAQAAX3JlbHMvLnJlbHNQSwECLQAUAAYACAAAACEA/97gDPYWAADxrAAA DgAAAAAAAAAAAAAAAAAuAgAAZHJzL2Uyb0RvYy54bWxQSwECLQAUAAYACAAAACEAXMd7/t4AAAAK AQAADwAAAAAAAAAAAAAAAABQGQAAZHJzL2Rvd25yZXYueG1sUEsFBgAAAAAEAAQA8wAAAFsaAAAA AA== ">
              <o:lock v:ext="edit" aspectratio="t"/>
              <v:shape id="113" o:spid="_x0000_s1027" style="position:absolute;width:1024;height:275;visibility:visible;mso-wrap-style:square;v-text-anchor:top" coordsize="10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DYvVxwAAAOAAAAAPAAAAZHJzL2Rvd25yZXYueG1sRI9Ra8Iw FIXfB/6HcAXfZjLBTqpRxsZgIMjW+gPumru22NyUJNrqrzeDwV4OHA7nO5zNbrSduJAPrWMNT3MF grhypuVaw7F8f1yBCBHZYOeYNFwpwG47edhgbtzAX3QpYi0ShEOOGpoY+1zKUDVkMcxdT5yyH+ct xmR9LY3HIcFtJxdKZdJiy2mhwZ5eG6pOxdlqUEuv3EGVB3eyQ/ZZZt/qdt1rPZuOb+skL2sQkcb4 3/hDfBgNy2f4PZTOgNzeAQAA//8DAFBLAQItABQABgAIAAAAIQDb4fbL7gAAAIUBAAATAAAAAAAA AAAAAAAAAAAAAABbQ29udGVudF9UeXBlc10ueG1sUEsBAi0AFAAGAAgAAAAhAFr0LFu/AAAAFQEA AAsAAAAAAAAAAAAAAAAAHwEAAF9yZWxzLy5yZWxzUEsBAi0AFAAGAAgAAAAhAOUNi9XHAAAA4AAA AA8AAAAAAAAAAAAAAAAABwIAAGRycy9kb3ducmV2LnhtbFBLBQYAAAAAAwADALcAAAD7AgAAAAA=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114" o:spid="_x0000_s1028" style="position:absolute;left:1024;top:240;width:252;height:35;visibility:visible;mso-wrap-style:square;v-text-anchor:top" coordsize="252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HqJ2ywAAAOAAAAAPAAAAZHJzL2Rvd25yZXYueG1sRI9NSwNB DIbvBf/DEMFbO6vg0m47LdVWEGqrVovXsJP9wJ3MujNt139vDgUvgZfwPskzW/SuUSfqQu3ZwO0o AUWce1tzaeDz42k4BhUissXGMxn4pQCL+dVghpn1Z36n0z6WSiAcMjRQxdhmWoe8Iodh5Fti2RW+ cxgldqW2HZ4F7hp9lySpdlizXKiwpceK8u/90RmY/Lwdt8s0PrykxWF9KHabr+R1Y8zNdb+aylhO QUXq43/jgni2Bu7lYxESGdDzPwAAAP//AwBQSwECLQAUAAYACAAAACEA2+H2y+4AAACFAQAAEwAA AAAAAAAAAAAAAAAAAAAAW0NvbnRlbnRfVHlwZXNdLnhtbFBLAQItABQABgAIAAAAIQBa9CxbvwAA ABUBAAALAAAAAAAAAAAAAAAAAB8BAABfcmVscy8ucmVsc1BLAQItABQABgAIAAAAIQCpHqJ2ywAA AOAAAAAPAAAAAAAAAAAAAAAAAAcCAABkcnMvZG93bnJldi54bWxQSwUGAAAAAAMAAwC3AAAA/wIA AAAA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115" o:spid="_x0000_s1029" style="position:absolute;left:3088;width:81;height:69;visibility:visible;mso-wrap-style:square;v-text-anchor:top" coordsize="81,6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VSJKxwAAAOAAAAAPAAAAZHJzL2Rvd25yZXYueG1sRI9PawIx FMTvBb9DeII3zapYdTWKbCv0VPHPxdtj89xd3LwsSapbP70pCL0MDMP8hlmuW1OLGzlfWVYwHCQg iHOrKy4UnI7b/gyED8gaa8uk4Jc8rFedtyWm2t55T7dDKESEsE9RQRlCk0rp85IM+oFtiGN2sc5g iNYVUju8R7ip5ShJ3qXBiuNCiQ1lJeXXw49RkI2n4eF49O12RWbOnyY5H/GkVK/bfiyibBYgArXh v/FCfGkFkzn8HYpnQK6eAAAA//8DAFBLAQItABQABgAIAAAAIQDb4fbL7gAAAIUBAAATAAAAAAAA AAAAAAAAAAAAAABbQ29udGVudF9UeXBlc10ueG1sUEsBAi0AFAAGAAgAAAAhAFr0LFu/AAAAFQEA AAsAAAAAAAAAAAAAAAAAHwEAAF9yZWxzLy5yZWxzUEsBAi0AFAAGAAgAAAAhAOFVIkrHAAAA4AAA AA8AAAAAAAAAAAAAAAAABwIAAGRycy9kb3ducmV2LnhtbFBLBQYAAAAAAwADALcAAAD7AgAAAAA=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116" o:spid="_x0000_s1030" style="position:absolute;left:3096;width:1233;height:275;visibility:visible;mso-wrap-style:square;v-text-anchor:top" coordsize="123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tnrPxwAAAOAAAAAPAAAAZHJzL2Rvd25yZXYueG1sRI9BawIx EIXvQv9DmIIXqUk9iF2NIhXRWhC0Ba/DZtxd3EyWTdT133cOQi8Dj+F9j2+26HytbtTGKrCF96EB RZwHV3Fh4fdn/TYBFROywzowWXhQhMX8pTfDzIU7H+h2TIUSCMcMLZQpNZnWMS/JYxyGhlh+59B6 TBLbQrsW7wL3tR4ZM9YeK5aFEhv6LCm/HK/ewqBZ6cve5N8GJ/R1rj5O12K3sbb/2q2mcpZTUIm6 9N94IrbOwlgUREhkQM//AAAA//8DAFBLAQItABQABgAIAAAAIQDb4fbL7gAAAIUBAAATAAAAAAAA AAAAAAAAAAAAAABbQ29udGVudF9UeXBlc10ueG1sUEsBAi0AFAAGAAgAAAAhAFr0LFu/AAAAFQEA AAsAAAAAAAAAAAAAAAAAHwEAAF9yZWxzLy5yZWxzUEsBAi0AFAAGAAgAAAAhAGS2es/HAAAA4AAA AA8AAAAAAAAAAAAAAAAABwIAAGRycy9kb3ducmV2LnhtbFBLBQYAAAAAAwADALcAAAD7AgAAAAA=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117" o:spid="_x0000_s1031" style="position:absolute;left:635;width:387;height:239;visibility:visible;mso-wrap-style:square;v-text-anchor:top" coordsize="387,2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+cHyyQAAAOAAAAAPAAAAZHJzL2Rvd25yZXYueG1sRI9BT8JA EIXvJvyHzZB4ky0cCBYWYmqMIl4Af8DQHbuN3dnSHWn117smJlxe8jJ535u32gy+URfqYh3YwHSS gSIug625MvB+fLpbgIqCbLEJTAa+KcJmPbpZYW5Dz3u6HKRSCcIxRwNOpM21jqUjj3ESWuJ0+wid R0m2q7TtsE9w3+hZls21x5pTg8OWCkfl5+HLpzee315398V2dtqeevkRd94tirMxt+PhcZnkYQlK aJBr4h/xYg3Mp/A3KFFAr38BAAD//wMAUEsBAi0AFAAGAAgAAAAhANvh9svuAAAAhQEAABMAAAAA AAAAAAAAAAAAAAAAAFtDb250ZW50X1R5cGVzXS54bWxQSwECLQAUAAYACAAAACEAWvQsW78AAAAV AQAACwAAAAAAAAAAAAAAAAAfAQAAX3JlbHMvLnJlbHNQSwECLQAUAAYACAAAACEAA/nB8skAAADg AAAADwAAAAAAAAAAAAAAAAAHAgAAZHJzL2Rvd25yZXYueG1sUEsFBgAAAAADAAMAtwAAAP0CAAAA AA==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118" o:spid="_x0000_s1032" style="position:absolute;left:1024;width:1471;height:275;visibility:visible;mso-wrap-style:square;v-text-anchor:top" coordsize="14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Ce9SxQAAAOAAAAAPAAAAZHJzL2Rvd25yZXYueG1sRI9Pi8Iw FMTvgt8hPGEvsqbqUtZqFFEEr7p/zo/mbVO2eSlJtF0/vRGEvQwMw/yGWW1624gr+VA7VjCdZCCI S6drrhR8fhxe30GEiKyxcUwK/ijAZj0crLDQruMTXc+xEgnCoUAFJsa2kDKUhiyGiWuJU/bjvMWY rK+k9tgluG3kLMtyabHmtGCwpZ2h8vd8sQrm3TTPu5tfvC1upj2Z7zFnX6TUy6jfL5NslyAi9fG/ 8UQctYJ8Bo9D6QzI9R0AAP//AwBQSwECLQAUAAYACAAAACEA2+H2y+4AAACFAQAAEwAAAAAAAAAA AAAAAAAAAAAAW0NvbnRlbnRfVHlwZXNdLnhtbFBLAQItABQABgAIAAAAIQBa9CxbvwAAABUBAAAL AAAAAAAAAAAAAAAAAB8BAABfcmVscy8ucmVsc1BLAQItABQABgAIAAAAIQBpCe9SxQAAAOAAAAAP AAAAAAAAAAAAAAAAAAcCAABkcnMvZG93bnJldi54bWxQSwUGAAAAAAMAAwC3AAAA+QIAAAAA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119" o:spid="_x0000_s1033" style="position:absolute;left:2361;width:924;height:275;visibility:visible;mso-wrap-style:square;v-text-anchor:top" coordsize="9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RDIcyAAAAOAAAAAPAAAAZHJzL2Rvd25yZXYueG1sRI9Ba8JA FITvQv/D8gq96aYthBJdxVoU8VSTUq/P7DNJm32bZFcT/323IHgZGIb5hpktBlOLC3WusqzgeRKB IM6trrhQ8JWtx28gnEfWWFsmBVdysJg/jGaYaNvzni6pL0SAsEtQQel9k0jp8pIMuoltiEN2sp1B H2xXSN1hH+Cmli9RFEuDFYeFEhtalZT/pmej4KDbfZ76983nandsv/s4a/v2R6mnx+FjGmQ5BeFp 8PfGDbHVCuJX+D8UzoCc/wEAAP//AwBQSwECLQAUAAYACAAAACEA2+H2y+4AAACFAQAAEwAAAAAA AAAAAAAAAAAAAAAAW0NvbnRlbnRfVHlwZXNdLnhtbFBLAQItABQABgAIAAAAIQBa9CxbvwAAABUB AAALAAAAAAAAAAAAAAAAAB8BAABfcmVscy8ucmVsc1BLAQItABQABgAIAAAAIQDSRDIcyAAAAOAA AAAPAAAAAAAAAAAAAAAAAAcCAABkcnMvZG93bnJldi54bWxQSwUGAAAAAAMAAwC3AAAA/AIAAAAA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120" o:spid="_x0000_s1034" style="position:absolute;left:3009;width:87;height:68;visibility:visible;mso-wrap-style:square;v-text-anchor:top" coordsize="87,6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ojefjyAAAAOAAAAAPAAAAZHJzL2Rvd25yZXYueG1sRI9PawIx FMTvQr9DeAVvmlREZDWKKP47WHBtC729bl53l25elk3U9dsboeBlYBjmN8x03tpKXKjxpWMNb30F gjhzpuRcw8dp3RuD8AHZYOWYNNzIw3z20pliYtyVj3RJQy4ihH2CGooQ6kRKnxVk0fddTRyzX9dY DNE2uTQNXiPcVnKg1EhaLDkuFFjTsqDsLz1bDV/pyd32n2qzP5i1+Xkfb79VvdW6+9quJlEWExCB 2vBs/CN2RsNoCI9D8QzI2R0AAP//AwBQSwECLQAUAAYACAAAACEA2+H2y+4AAACFAQAAEwAAAAAA AAAAAAAAAAAAAAAAW0NvbnRlbnRfVHlwZXNdLnhtbFBLAQItABQABgAIAAAAIQBa9CxbvwAAABUB AAALAAAAAAAAAAAAAAAAAB8BAABfcmVscy8ucmVsc1BLAQItABQABgAIAAAAIQBojefjyAAAAOAA AAAPAAAAAAAAAAAAAAAAAAcCAABkcnMvZG93bnJldi54bWxQSwUGAAAAAAMAAwC3AAAA/AIAAAAA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121" o:spid="_x0000_s1035" style="position:absolute;left:963;width:276;height:240;visibility:visible;mso-wrap-style:square;v-text-anchor:top" coordsize="276,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uMv9yAAAAOAAAAAPAAAAZHJzL2Rvd25yZXYueG1sRI/RasJA FETfC/7DcoW+1Y3WShtdRVsVRV+q/YBL9poEs3djdk3i37tCwZeBYZgzzGTWmkLUVLncsoJ+LwJB nFidc6rg77h6+wThPLLGwjIpuJGD2bTzMsFY24Z/qT74VAQIuxgVZN6XsZQuycig69mSOGQnWxn0 wVap1BU2AW4KOYiikTSYc1jIsKTvjJLz4WoUrJud/Tprs99elnRaHK/D9369Ueq12/6Mg8zHIDy1 /tn4R2y0gtEHPA6FMyCndwAAAP//AwBQSwECLQAUAAYACAAAACEA2+H2y+4AAACFAQAAEwAAAAAA AAAAAAAAAAAAAAAAW0NvbnRlbnRfVHlwZXNdLnhtbFBLAQItABQABgAIAAAAIQBa9CxbvwAAABUB AAALAAAAAAAAAAAAAAAAAB8BAABfcmVscy8ucmVsc1BLAQItABQABgAIAAAAIQAeuMv9yAAAAOAA AAAPAAAAAAAAAAAAAAAAAAcCAABkcnMvZG93bnJldi54bWxQSwUGAAAAAAMAAwC3AAAA/AIAAAAA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122" o:spid="_x0000_s1036" style="position:absolute;left:965;top:240;width:73;height:35;visibility:visible;mso-wrap-style:square;v-text-anchor:top" coordsize="73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RVyDyAAAAOAAAAAPAAAAZHJzL2Rvd25yZXYueG1sRI9BawIx FITvBf9DeIK3mrWHpaxGqVrBwragttDjY/PcXdy8LElc03/fFApeBoZhvmEWq2g6MZDzrWUFs2kG griyuuVawedp9/gMwgdkjZ1lUvBDHlbL0cMCC21vfKDhGGqRIOwLVNCE0BdS+qohg35qe+KUna0z GJJ1tdQObwluOvmUZbk02HJaaLCnTUPV5Xg1Ct7M67r8Cud3N+uHIS/L+FF+R6Um47idJ3mZgwgU w73xj9hrBXkOf4fSGZDLXwAAAP//AwBQSwECLQAUAAYACAAAACEA2+H2y+4AAACFAQAAEwAAAAAA AAAAAAAAAAAAAAAAW0NvbnRlbnRfVHlwZXNdLnhtbFBLAQItABQABgAIAAAAIQBa9CxbvwAAABUB AAALAAAAAAAAAAAAAAAAAB8BAABfcmVscy8ucmVsc1BLAQItABQABgAIAAAAIQCTRVyDyAAAAOAA AAAPAAAAAAAAAAAAAAAAAAcCAABkcnMvZG93bnJldi54bWxQSwUGAAAAAAMAAwC3AAAA/AIAAAAA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B0BC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92B78DA" wp14:editId="53C81F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23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046E8C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7hPk+BYAAPCsAAAOAAAAZHJzL2Uyb0RvYy54bWzsXU2PJElSvSPxH1J5RGIqIyI/S1OzQjOz I6RhGWlqtefozKwPbVZGkpnd1bM3pLnsiQWJy4KEdrUCwWEFSEjDDsyvmaabf8Ez97BIswi3CO+u 7hLQcemo6rR6YfbCw90+3Dw//MHzu83g2Xp/uC22F8Pkg9FwsN4ui9Xt9vpi+OPLH/7hfDg4HPPt Kt8U2/XF8Kv1YfiDj37/9z68352v0+Km2KzW+wFAtofz+93F8OZ43J2fnR2WN+u7/PBBsVtv8eFV sb/Lj/h1f3222uf3QL/bnKWj0fTsvtivdvtiuT4c8L+f+A+HHzn8q6v18vinV1eH9XGwuRhCt6P7 d+/+fUL/nn30YX5+vc93N7fLUo38DbS4y2+3uGkF9Ul+zAdP97cNqLvb5b44FFfHD5bF3VlxdXW7 XDsbYE0yqlnz2b54unO2XJ/fX+8qmkBtjac3hl3+6NkX+8Ht6mI4ngwH2/wOz+jlt18PktlwsFof lqDqv3/1by//9ucvf/n1i7/57sV//vrVb7979dtfff/N71784i9f/OLr77/5p1f/8Fcvfvf33//H Ny/+5a8h9vLP//nVz//15d/9I4SJ3/vd9Tlu89l+9+Xui70nCT9+Xix/ehhsi49v8u31+o8OOzwr jCD6i7P6n9Dv1/7vB0/u/6RYQcv86bFwlD+/2t8RKsgcPHdP9qvqya6fHwdL/Od0nqTpHANgic/G 2XyRpP7RL28wPhp/trz5tPzDcZYu/F+ls4nTLT/3N3RKlkqRkRi/h9MjOjzsEX15k+/W7skfiDt+ RFN+RN9/++1/ff0XL37zy1ff/TtoHoynnmknzTQfKo4/Xd0evyhut0eoxQwLUVL+gGfzZtwmo3Qc pig/Xz49HD9bF+755M8+Pxz9+7bCT24grMohd4lHc3W3wav3B2eDxXg8uB842FKcpRIhlSySwc2g fCp48SqoVAqNkrmBlQmxNJuGsWBYpRYUSg0svDqVWJotwlh4eJUQGWdg4cWrxNLxKIyFWbUSWkwz Awojt5ICUWGoJJJ6yb0NJslveY6SfPNBJpL92XxmWJlI9heZYaVkfz6dWliS/WRsgUn6W8Ci+E8l /7aVaRT/qeS/BUzyb1FGb3U1fKbZyKAslfQbwzWV7E+ziQUl2begJPez0cKCktyPjaGfKepNrCyK +kxSb9OVSerN9yiL4z6L4D6T3I9n1hSWRXCfSe4nE2tEZJJ74zGOJfU21DiK+rGk3jZxHEX9WFLf AhZBPVbl0xuUJdawH0dQP5bUZ3hlwwvkOIL6iaTehppEUT+R1NsmTqKon0jqW8AiqJ9I6pOJ5QRM IqifSOrJUwhTP4mgfiqpt6GmUdRPJfW2idMo6qeS+hawCOqnknprjphGED+VxM+sRziN4H0meTeR ZlG0zyTtlnmzKNJnknQTyqD8jHze0o/Ob9i1Xj7flv+HnwaIrCgUIld7VxwozCFHGyHQpY8C4KA/ 39KnhjBMJeGsDHzahWEMCXOU1C6MMULCsyhkjAMSXkQJkz9L0kmciQgEvXickeSTOvQ4M5PSToTT FNd28Z2UliZxppLrSMrAN4xBJ+fQiceZSv6fE48zlXw8Jx5nalqaivA6Rndy1QgdvliUOI/cOFPJ 3XLocaaSS+XE40wlt8mJx5lKrhGJw/eJMZWcHyceZyq5N048zlRyYZx4nKnkpjjxOFPJFSFx+Box ppKz4cTjTCV3wonHmUougxOPM5XcAiceZyot/SSOtT3GVFrcnXicqbR8O/E4U2mJduJxptJC7MTj TKXVlsSxnsaYSguqE48zlRZNJ65M9VNrufTtkUqsJ3z3wwESvk9IIyyG+ZFWTP5xcI+0mMti3VwM KaNEH9wVz9aXhRM50sqJbIa7MdIVpVknic1WSiZIOjlReHilKAvwdecgKaNUCjKzLMDXStDfHAmh VkTkgjxglaxkIL56QDaGjPXPiD/nq5Y7Gc2fLzfFYe3IPNHg/wZpB6fDgp/nSYD/2Asic+IEkWdp VYLlupTlG8fKVQqyWrZNiOedqsy+ZRJyG0qOkflaMjSCz4oxjJR7G/nIbjixLntYuVg5NoKVss1G +KvMscxGAK/kGJmv3myW6tKT7xorF28PYkqlp2UPomIlx3bw1dvDUl168l1j5eLtQaCm9LTsoYmI BlwdWdvDUl168l1j5ep3tcebHkWWNTNtNBvB1/IdK6fgjgnO37HLEq0X34jtwNpDC4rz76uVhRYk Ufw4FJvb1Q9vNxtaUFx1c/3xZj94lqMu+eQ6cSvO5ukdSlv+/+aT0Yh5q8TdHRTSZktrl4/w1AfV 3zz4Frv94fhJfrjxQO4mNGvl5yhOblfup5t1vvq0/PmY3278z2Bgg+ASdTJfXfJFsifF6itUmlAy RrXvptj/bDi4R/n1Ynj4s6f5fj0cbP54iyrVIhmTH3x0v4wnMwp19vKTJ/KT7dO7jwswiQA+3y6B ejE88o8fH/Eb/hr1Vjycz7df7pYk6BZ2mHb5/Cf5fjcgK/FHqBf+qODiW37OJSt6wpVsaZI3pPwF pb/HqgFicfVl2kYN0DlzxDYqhu+uBugdJUwmpS+Sn3ORNSX/nAqsWAT9usalWfkmMKcifXGq3eE5 VSWHZE65agJ1g+wkpNI0VLjz97NqgEAI48gcDWoSIRx4XUIfSv0F9JEJGgMH06/AMfSRKbE0bBcm tQqHEkYBberpsCY5quJHmeQACrInpzulQW4oc1Ipg2JsGEeSnIzDQIrlkWGXKvMZNFO6pVIJdwur JHm2gCKIRpLmdDMqczSZplmr0sewSxX2DBjJtAUjiTZgJM8WjBzM4eeuinkWjOT4pA3m0T5nGUjK 9jlLMwPtA5DLlEPE9rTyW8lZkutWpdHfJJdA8+kAqQRMCORmnPxY75piYXPeOF4kv0yeBNi19IIO R66n/DFfGc97937+cW6XT0fUxWq35Y/Zj21qiulLRA2Wmj5Wcsu0eXMkTQgK6XNvMt+br6Ul8HlJ rMsSTGTdUlp5vtFDjQ2jMro3w8u0ExLGYe3AYx9S9CHFI20rhLNjhBRzel3feUiRjeY+WncR7ymg mGPSoHgCJV4/azwonqACMhCBJCMF6edOaeeev5kUwbRZOXFhEOl7GSDS9wqDSM/LAJHubRhE+l0G SN21bXJSd2yblKgQYk5OYBNFhRDkAwZgFLUUQgRgJLkJ7cgL4Eh2EwNH8TsP43QTTBujq9Ewpagx oE43xY3gwaNg3u8d5PfCQcaTfpiTiTeFfEyMm5CP6efTalBZrltNjN0Yvnp35iFC7NC8qW9Je/ax AnAqlBXja6lg6VxyjMCf8rV0Lr0UipltLmhpLGewGIKv0sGrK8W29s5bnw9+tHwwBrXhuzmn6RF8 t4WPPmu+W5LSTmfy3k7FlQe5bwQIB8HhtvhwSWK0X0hXowVLehuphaXdjSk5HCG9pMcBFuArlFxI 71K6HMkos7Ck22FiYfKqfJMWG6V/Z/KlXDzy8EIWKh/P+ZsBC1Wi2ESSxJtIkngTSdJuIknaTSRJ uomkSE9S8suDVEnWyR0OMKXyxS0PsJEzDmFFDnhk1sSgIb84BCaJX7gUfchG1QsCGANMcj+bWSM+ lezbYJH0Uxtf9W4Y9Kt+kDkeePhJqn4QC0qyv1hYg0J1g1hQkvvp2KILObOTgSZdqhtkklAlKvQg VTeIDSa5b+Ergnoq9laPZ+pbcWgFqc30qh/E4Et1g8zQjRc2UXWDWFCS+szVI0NsUetspbzJluoG SafWkFDdIDaYpD41VyDVD5LODDNVR4hNvuoIsaDkuM/GFvmqH8SCkuSPXZIhRP5Ekm9ByRknWbgW jsDoUt0g5uKv+kGSsfUKqX6QZDYLz4WqIyQxB6vqCElmRl+i7gjJLM1UR0iCgRic8lVHiP0kpxH0 q46QhbXavnZLSJqaUBEzjuoJMd9G1ROSJMZTVD0hlpeqekIs1lVLCJ5zeO7CpqbThONyYpgo6nPl TA56k/WZXGXF69NnosL9M32p9n9TqdYl0UJtTn17ifWY+vYSi5m+vcRi5r1vLzHnGVpkkeO6xDLq s8puf8qDk/vO0aX0Pq3rofy+F8Cdkb8p72zl+CtReLSlKGez+coJcnIzVcaOBfhaCiJNFSfokoBK S0biZLlVGOgsXfjCQCXGuHyVifo3E7I1TJDlUWWJTurrpQKtZfWE0DfUVptA4iWKduRUouQadrBa tumI8qMsR8pDyTEyX/3jQTYjSlEkKqLk6trx3Wx7EO0qPa0niTyCkmNkvnp7kCKI0hPRf6Qc89M+ gOpWsFa23QjolD2W3Yi7lRwj87WcEMoaQOcMUzarIhxuHegIhN1dEel2yHm+EcS2ytWtZe1tfhba bIsehKAR9JRPG+Fju5YOqsMUiiJpQm0npqZ+3d6+QtlXKB+tQknZxXCJEp9guXvnJUrVlHnaXZZR n6orUGK28cvugwqU2YhS84QKMFnhwxxeZYddhsXfT4qorKkrIQVwZKHGwJEp08wlAAM4Knnksn9N hWTuyDSskTpq4sg0NWXrAupgqu+iR9Uik4nFcwTRqhaZubx5QCXMriedktRVlJu2qfPpMuwFC5qn +laSscG36lyxsSTjNpYkHdYZekney0MLmzaqimQ2p4RkgC9Vj6RzjZBRDmCpUe5qPCEsxb0/5DGA JUd66qrmISw11P1xfgEsOdgT1y0WwpLc+zPzAlCS+hk1IIWQJPP+bLomkqpFGm9OsxDpcfrcbZ+7 9X7p+3s00INTMPTiugwM3qlQBgaronL9rRAhq+UK2Bfnaxk50vGR5Nd3BDK1mzKIHcjo+MRSEmuq MoZx+VoqWeaHsCK2BzJUFCRjcBxQWz4D61ycXHmiSLmm4NGyXnzl8NsHR13nrmRl0N881UTjYV0p 9WuPtrBmOLnGgSIarjy5puPUD/3AGIEfcB+59ZHb40VuGP5G5Ob6aN555FadNVDfXDqmDOdb3Fzq j9Am1JbYLbG2AEq/dg4PH0X7AJT0a+19PSLwQPunASXdWhNKebV+71JAK+nVpjgXO7gXRHq1rtM/ ZJ/0atMJtfoHNiWoSM5tbwjopHaVpthhE4aStLudICEoxbp1nLqK5EwoxboJJWk3oRTrJpSk3YRS tFtQKowzB7sK4+zRLnmnw9vDw13tK3XHWQSGgzpjHOeAmWCS+2RhjAh1MgENUUs1Rb+5TVXSj+No 3IH9gSGmdpaab6OK58pdwgEwFdItjO1G6qhx+wmozaXWE1AnjU/8wdIhveQDENuEZBJL7S1Nkrnb /BfCkvRbWIr8zJ5U1fA3vhFCbS5N8O0fxrhQu0uTkcG+2l9qM2btL+2D8z44f9+Dc3M7RRkFX/qd 3z6Gp+AbuypCu7z+/53b601+yDmmNOG27RwpTwjF8l7G5lZOAJ6si2rLZRuacTDKVx918yklXXKn Y0/43BPG4avHK48KgQvZnjzwymE2bksx+Det69jUx5dqPAXmgAP95r4Yyla43TlMn/XgyI9yknCU WslxXryD7DglkbyfqLHAG2MW7ZXuhind1mOhdRrwRgjTePgdSpCh+eoHWQKXwlvEp/ny53xluRIO 7kArl3X9GIafJ16f/kSX/kSXxznRhfKRRuLGzQjvPHGDDKyfgmqJmwUFfG8xbzPD+X33A0Jtydu4 UzpCwafItcwyStsEgGT+wGrakLXI+YiyGgEgGUCZjSQyeTCfUuU2gCTDJ7N9R8ZPc1eJDCDJ4Mns KlIpmzkamYJKqZyN2e6kyu9QyMCSpJsRtUrazN338gRMVOV3G0sSbw8qybyVDKSz36v9DDaUpN6C UlkbE0plbUwombSxoSTx1mhXORsbSo53EyqKdtUIbL7MUbSrXI0FpVI1poEqU2NCRdGuEjUmlJxl bK0U7UYDtkrUTJAZCr7Rqgc4Jk0zdd9wFngHUUE9vRIGksrRzFy+J4CkMjTm26wyNFO3ySeEJQe7 jSVpN7lSHcCWhXKwZy63H9JKzjEWkhzrY9c0GkKKYF11/k5cv2EASTX+mkyR01FNfOO5sTCrzl8b S7JucvX6rb8zY6yrzl+DddX3m7okeoirCNZV02/mDgcIIKmeX5Mp1fObJVQmCGFFjXXV8ptYXL12 x6+lU8RIp53T1ZhyeduQcRGUq27f1H2RbwCJUifV7UzKVbdvYnmgqt3XxpID3SBKdfuKwYmQsj8s 7r04LM5MgJbtB+/vNi+Tmfc+k2wy038DnFVO6L8BzmKm7GC6rIoGrs3VHGL/J78BjvyBtsIJYi6X MYb/4ysOVgoauSQv2L77EZkiJ9bVFoY8kJfr6AxDlsfLdTTNIYVTyrVntB0f2MUJ36U1843Ui8Pr kqv448ITp8j56jPu70is/VlUN40UqzPCWf5m1aZC5j+xR01teDEtfK3Rw3j8MV87xGxNEdy659hV YUGYr+T4xnwtFeD6SsfoQXgeNXrq2vHdbHsQNio9LeIRQCs5RuartwfBcZSeCHyj5Ora8d1sexCQ KT0texCaKjlG5qu3B2FnnJ7lgTddb3ddO76bbY/e6GxZE1XNQ0AXZQyCtSg5rVrdlL6U1+/Bfrw9 2HiZjVKea0oIl/LIQVGf0C+HHb5478k9vmNwfTHMnx4L19fCPa/F1RV9zW02kicinLpluVm2ckL4 797ou90o09HdKOvvJbcYyhTjjLbxNUHAV5XCoWRJE0SmXFx3ZBME00QF4hLyTRSZzTVQZILLlUCa KCq/RaW1pi4yu2WgqBKdwa1MbZ146XNI4Z1l5ap3ibKmd/bfzrk+eLoUYmAchFrK9LJjrYizGHeF bgTfvYpVeA3jq3cCWKrd642T0srzfXj579fMfs18vDUTM7yxZrqNImplxNfx7j4vlj89DLbFp6vb 4xfF7faIb6D1L74SjV5E+WvYa7tfUvLg3e4XVDv9tPKgVTTBgb74ikugAkwuk/W5vvqq1tOXqMqV FAhhnPpaGsCRi6lvWAroI5dT34jgCZA6y/XU9w4EgOSK6rsjmkBySU1S9yWgTYbkolp2ujSR1LLq ysgBldTGFxBEzUoBKMm3CSX5tqEk5SaUotzUSpI+IX8qZKAkvTwoImCgpN2EkrSbUGrbS0ZOUUAr teulPAqjqRXFhZUjZ0JJ2m0oSbv55qkT8I2xoNqUjDdY7XmxcCTlrh4d4klSbgCpDS84TjhIuNrv MnGNgk2+VWeS8eqp3S6JOw8lACTZNjhSJ94L03qf9nV8WjOJX565d1kdNdae86ftePA4L5EdFB6z jY6px4lzEroDHWPdiXPyuF28r4talZy3UhfFGwb+H9ClQhOVq7XgzQ9FQphf3fNmN8mKhRwOxgXL cdjBVx/mVB0q3DnBH/PVi3HnQFfzAtWJcM9TBw3D8NXDcWLbT26gjD/m67sQo28dgG5dJ2VEitEW QLK06xyPOLH6Q2UeOEZsFk/iBkFUvpuO9IIpKPH62Ylvzlf/MMon2x4Pa60YgK3oI90+0n28SBdu vhHpumVYha9VpEtvgPrkNQJb3JDmF/bY1s+PgyXSxlQdo8gWPpl/vx4U2Lr4wZexZYhYD2v9zaSE dPcNEOnsk9PYBJGupwEio6swiIys3L7apjkyrsIuwpAq0sMnL7gJIt17A0SFsROKp5owOooN6qJ6 Nwxe1MGJaRgmgl7VtBHmVx2YaGkjGTZgJMMWjOT4BNOHGe9LmPFgdxfvG3m7mGpCzm7pjLEPa/m6 NTH2O/jqHZgoIVJHztUMwVcP5d2cakLnD/la3s+7fu19xuxttrpeUZo/RKh30LYrrM35+U3voJGD Bhfo+vz+mn6CC7HPdze3y0/yYy5/d1Ln67S4KTar9f6j/wEAAP//AwBQSwMEFAAGAAgAAAAhAFzH e/7eAAAACgEAAA8AAABkcnMvZG93bnJldi54bWxMj0FLw0AQhe+C/2EZwYvYTStUm2ZSpCJevDQK vW6zYxLMzobstknz65160cuD4fHevC/bjK5VJ+pD4xlhPktAEZfeNlwhfH683j+BCtGwNa1nQjhT gE1+fZWZ1PqBd3QqYqWkhENqEOoYu1TrUNbkTJj5jli8L987E+XsK217M0i5a/UiSZbamYblQ206 2tZUfhdHh+DfJle9j8N+Wm33OhQPzd20OyPe3owva5HnNahIY/xLwIVB9kMuww7+yDaoFkFo4q9e vORxITAHhOVqDjrP9H+E/AcAAP//AwBQSwECLQAUAAYACAAAACEAtoM4kv4AAADhAQAAEwAAAAAA AAAAAAAAAAAAAAAAW0NvbnRlbnRfVHlwZXNdLnhtbFBLAQItABQABgAIAAAAIQA4/SH/1gAAAJQB AAALAAAAAAAAAAAAAAAAAC8BAABfcmVscy8ucmVsc1BLAQItABQABgAIAAAAIQD07hPk+BYAAPCs AAAOAAAAAAAAAAAAAAAAAC4CAABkcnMvZTJvRG9jLnhtbFBLAQItABQABgAIAAAAIQBcx3v+3gAA AAoBAAAPAAAAAAAAAAAAAAAAAFIZAABkcnMvZG93bnJldi54bWxQSwUGAAAAAAQABADzAAAAXRoA AAAA ">
              <o:lock v:ext="edit" aspectratio="t"/>
              <v:shape id="124" o:spid="_x0000_s1027" style="position:absolute;width:1024;height:275;visibility:visible;mso-wrap-style:square;v-text-anchor:top" coordsize="10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mLiTxgAAAOAAAAAPAAAAZHJzL2Rvd25yZXYueG1sRI9Ra8Iw FIXfB/6HcIW9zcThilSjiEMQBrJZf8C1ubbF5qYk0db9+mUw2MuBw+F8h7NcD7YVd/KhcaxhOlEg iEtnGq40nIrdyxxEiMgGW8ek4UEB1qvR0xJz43r+ovsxViJBOOSooY6xy6UMZU0Ww8R1xCm7OG8x JusraTz2CW5b+apUJi02nBZq7GhbU3k93qwG9eaVO6ji4K62zz6L7Ky+Hx9aP4+H90WSzQJEpCH+ N/4Qe6NhlsHvoXQG5OoHAAD//wMAUEsBAi0AFAAGAAgAAAAhANvh9svuAAAAhQEAABMAAAAAAAAA AAAAAAAAAAAAAFtDb250ZW50X1R5cGVzXS54bWxQSwECLQAUAAYACAAAACEAWvQsW78AAAAVAQAA CwAAAAAAAAAAAAAAAAAfAQAAX3JlbHMvLnJlbHNQSwECLQAUAAYACAAAACEAD5i4k8YAAADgAAAA DwAAAAAAAAAAAAAAAAAHAgAAZHJzL2Rvd25yZXYueG1sUEsFBgAAAAADAAMAtwAAAPoCAAAAAA==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125" o:spid="_x0000_s1028" style="position:absolute;left:1024;top:240;width:252;height:35;visibility:visible;mso-wrap-style:square;v-text-anchor:top" coordsize="252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WKDZyQAAAOAAAAAPAAAAZHJzL2Rvd25yZXYueG1sRI9bawIx FITfhf6HcAq+abalrHU1ir1BQetd+nrYnL3Qzcl2E3X9901B8GVgGOYbZjxtTSVO1LjSsoKHfgSC OLW65FzBfvfRewbhPLLGyjIpuJCD6eSuM8ZE2zNv6LT1uQgQdgkqKLyvEyldWpBB17c1ccgy2xj0 wTa51A2eA9xU8jGKYmmw5LBQYE2vBaU/26NRMPxdH79msX9ZxNnh/ZAt59/Raq5U9759GwWZjUB4 av2tcUV8agVPA/g/FM6AnPwBAAD//wMAUEsBAi0AFAAGAAgAAAAhANvh9svuAAAAhQEAABMAAAAA AAAAAAAAAAAAAAAAAFtDb250ZW50X1R5cGVzXS54bWxQSwECLQAUAAYACAAAACEAWvQsW78AAAAV AQAACwAAAAAAAAAAAAAAAAAfAQAAX3JlbHMvLnJlbHNQSwECLQAUAAYACAAAACEAXVig2ckAAADg AAAADwAAAAAAAAAAAAAAAAAHAgAAZHJzL2Rvd25yZXYueG1sUEsFBgAAAAADAAMAtwAAAP0CAAAA AA==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126" o:spid="_x0000_s1029" style="position:absolute;left:3088;width:81;height:69;visibility:visible;mso-wrap-style:square;v-text-anchor:top" coordsize="81,6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wBEMxwAAAOAAAAAPAAAAZHJzL2Rvd25yZXYueG1sRI9Na8JA EIbvBf/DMgVvdVMtVaKrSKrQU4sfF29DdpqEZmfD7lajv75zELwMvAzvM/MsVr1r1ZlCbDwbeB1l oIhLbxuuDBwP25cZqJiQLbaeycCVIqyWg6cF5tZfeEfnfaqUQDjmaKBOqcu1jmVNDuPId8Sy+/HB YZIYKm0DXgTuWj3OsnftsGG5UGNHRU3l7/7PGSgm03QLPP4K31XhThuXnQ54NGb43H/MZaznoBL1 6dG4Iz6tgTf5WIREBvTyHwAA//8DAFBLAQItABQABgAIAAAAIQDb4fbL7gAAAIUBAAATAAAAAAAA AAAAAAAAAAAAAABbQ29udGVudF9UeXBlc10ueG1sUEsBAi0AFAAGAAgAAAAhAFr0LFu/AAAAFQEA AAsAAAAAAAAAAAAAAAAAHwEAAF9yZWxzLy5yZWxzUEsBAi0AFAAGAAgAAAAhAAvAEQzHAAAA4AAA AA8AAAAAAAAAAAAAAAAABwIAAGRycy9kb3ducmV2LnhtbFBLBQYAAAAAAwADALcAAAD7AgAAAAA=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127" o:spid="_x0000_s1030" style="position:absolute;left:3096;width:1233;height:275;visibility:visible;mso-wrap-style:square;v-text-anchor:top" coordsize="1233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ZteHxgAAAN8AAAAPAAAAZHJzL2Rvd25yZXYueG1sRI9Na8JA EIbvhf6HZYReSt21B9HoKtIg/QLBVPA6ZMckJDsbsqtJ/70bKPQyw/DyPsOz3g62ETfqfOVYw2yq QBDnzlRcaDj97F8WIHxANtg4Jg2/5GG7eXxYY2Jcz0e6ZaEQEcI+QQ1lCG0ipc9LsuinriWO2cV1 FkM8u0KaDvsIt418VWouLVYcP5TY0ltJeZ1drYbnNpX1QeXfChf0eamW52vx9a7102RIV3HsViAC DeG/8Yf4MNEBRp9xy80dAAD//wMAUEsBAi0AFAAGAAgAAAAhANvh9svuAAAAhQEAABMAAAAAAAAA AAAAAAAAAAAAAFtDb250ZW50X1R5cGVzXS54bWxQSwECLQAUAAYACAAAACEAWvQsW78AAAAVAQAA CwAAAAAAAAAAAAAAAAAfAQAAX3JlbHMvLnJlbHNQSwECLQAUAAYACAAAACEA72bXh8YAAADfAAAA DwAAAAAAAAAAAAAAAAAHAgAAZHJzL2Rvd25yZXYueG1sUEsFBgAAAAADAAMAtwAAAPoCAAAAAA==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128" o:spid="_x0000_s1031" style="position:absolute;left:635;width:387;height:239;visibility:visible;mso-wrap-style:square;v-text-anchor:top" coordsize="387,2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2a7UyQAAAOAAAAAPAAAAZHJzL2Rvd25yZXYueG1sRI/BTsJA EIbvJrzDZki8yVYSDRQWYmqMIlxAH2DpDt2G7mzpjrT69M7BxMskfyb/N/Mt10No1BW7VEcycD/J QCGV0dVUGfj8eLmbgUpsydkmEhr4xgTr1ehmaXMXe9rj9cCVEgil3BrwzG2udSo9BpsmsUWS3Sl2 wbLErtKus73AQ6OnWfaog61JLnjbYuGxPB++grzxunvfzovN9Lg59vzD/rKdFRdjbsfD80LG0wIU 48D/jT/EmzPwIAoiJBTQq18AAAD//wMAUEsBAi0AFAAGAAgAAAAhANvh9svuAAAAhQEAABMAAAAA AAAAAAAAAAAAAAAAAFtDb250ZW50X1R5cGVzXS54bWxQSwECLQAUAAYACAAAACEAWvQsW78AAAAV AQAACwAAAAAAAAAAAAAAAAAfAQAAX3JlbHMvLnJlbHNQSwECLQAUAAYACAAAACEAotmu1MkAAADg AAAADwAAAAAAAAAAAAAAAAAHAgAAZHJzL2Rvd25yZXYueG1sUEsFBgAAAAADAAMAtwAAAP0CAAAA AA==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129" o:spid="_x0000_s1032" style="position:absolute;left:1024;width:1471;height:275;visibility:visible;mso-wrap-style:square;v-text-anchor:top" coordsize="1471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t7uYxgAAAOAAAAAPAAAAZHJzL2Rvd25yZXYueG1sRI/NasMw EITvhb6D2EIvJZHdNCZxooTQUug1v+fF2lqm1spISuzm6aNCIZeBYZhvmOV6sK24kA+NYwX5OANB XDndcK3gsP8czUCEiKyxdUwKfinAevX4sMRSu563dNnFWiQIhxIVmBi7UspQGbIYxq4jTtm38xZj sr6W2mOf4LaVr1lWSIsNpwWDHb0bqn52Z6tg0udF0V/9/G1+Nd3WnF44O5JSz0/DxyLJZgEi0hDv jX/El1YwzeHvUDoDcnUDAAD//wMAUEsBAi0AFAAGAAgAAAAhANvh9svuAAAAhQEAABMAAAAAAAAA AAAAAAAAAAAAAFtDb250ZW50X1R5cGVzXS54bWxQSwECLQAUAAYACAAAACEAWvQsW78AAAAVAQAA CwAAAAAAAAAAAAAAAAAfAQAAX3JlbHMvLnJlbHNQSwECLQAUAAYACAAAACEAV7e7mMYAAADgAAAA DwAAAAAAAAAAAAAAAAAHAgAAZHJzL2Rvd25yZXYueG1sUEsFBgAAAAADAAMAtwAAAPoCAAAAAA==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130" o:spid="_x0000_s1033" style="position:absolute;left:2361;width:924;height:275;visibility:visible;mso-wrap-style:square;v-text-anchor:top" coordsize="924,2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ZF06yAAAAOAAAAAPAAAAZHJzL2Rvd25yZXYueG1sRI9Ba8JA FITvQv/D8gq96aZCpUQ3obUoxZPGotdn9pmkzb5NslsT/31XEHoZGIb5hlmkg6nFhTpXWVbwPIlA EOdWV1wo+Nqvxq8gnEfWWFsmBVdykCYPowXG2va8o0vmCxEg7GJUUHrfxFK6vCSDbmIb4pCdbWfQ B9sVUnfYB7ip5TSKZtJgxWGhxIaWJeU/2a9RcNTtLs/8+3q73JzaQz/bt337rdTT4/AxD/I2B+Fp 8P+NO+JTK3iZwu1QOAMy+QMAAP//AwBQSwECLQAUAAYACAAAACEA2+H2y+4AAACFAQAAEwAAAAAA AAAAAAAAAAAAAAAAW0NvbnRlbnRfVHlwZXNdLnhtbFBLAQItABQABgAIAAAAIQBa9CxbvwAAABUB AAALAAAAAAAAAAAAAAAAAB8BAABfcmVscy8ucmVsc1BLAQItABQABgAIAAAAIQBzZF06yAAAAOAA AAAPAAAAAAAAAAAAAAAAAAcCAABkcnMvZG93bnJldi54bWxQSwUGAAAAAAMAAwC3AAAA/AIAAAAA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131" o:spid="_x0000_s1034" style="position:absolute;left:3009;width:87;height:68;visibility:visible;mso-wrap-style:square;v-text-anchor:top" coordsize="87,6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CLUqyQAAAOAAAAAPAAAAZHJzL2Rvd25yZXYueG1sRI9Ba8JA FITvgv9heUJvuqvSItFVRFHroUKTttDba/Y1CWbfhuxW47/vFoReBoZhvmEWq87W4kKtrxxrGI8U COLcmYoLDW/ZbjgD4QOywdoxabiRh9Wy31tgYtyVX+mShkJECPsENZQhNImUPi/Joh+5hjhm3661 GKJtC2lavEa4reVEqSdpseK4UGJDm5Lyc/pjNXykmbsd39X++GJ25us0O3yq5qD1w6DbzqOs5yAC deG/cUc8Gw2PU/g7FM+AXP4CAAD//wMAUEsBAi0AFAAGAAgAAAAhANvh9svuAAAAhQEAABMAAAAA AAAAAAAAAAAAAAAAAFtDb250ZW50X1R5cGVzXS54bWxQSwECLQAUAAYACAAAACEAWvQsW78AAAAV AQAACwAAAAAAAAAAAAAAAAAfAQAAX3JlbHMvLnJlbHNQSwECLQAUAAYACAAAACEAKQi1KskAAADg AAAADwAAAAAAAAAAAAAAAAAHAgAAZHJzL2Rvd25yZXYueG1sUEsFBgAAAAADAAMAtwAAAP0CAAAA AA==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132" o:spid="_x0000_s1035" style="position:absolute;left:963;width:276;height:240;visibility:visible;mso-wrap-style:square;v-text-anchor:top" coordsize="276,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mKTbyAAAAOAAAAAPAAAAZHJzL2Rvd25yZXYueG1sRI/RasJA FETfhf7Dcgt9041VS5u4SrWtWNqXmn7AJXtNgtm7Mbsm8e9dQfBlYBjmDDNf9qYSLTWutKxgPIpA EGdWl5wr+E+/hq8gnEfWWFkmBWdysFw8DOYYa9vxH7U7n4sAYRejgsL7OpbSZQUZdCNbE4dsbxuD Ptgml7rBLsBNJZ+j6EUaLDksFFjTuqDssDsZBZvux74dtPn9Pn7SfpWeppNxu1Xq6bH/SIK8JyA8 9f7euCG2WsFsCtdD4QzIxQUAAP//AwBQSwECLQAUAAYACAAAACEA2+H2y+4AAACFAQAAEwAAAAAA AAAAAAAAAAAAAAAAW0NvbnRlbnRfVHlwZXNdLnhtbFBLAQItABQABgAIAAAAIQBa9CxbvwAAABUB AAALAAAAAAAAAAAAAAAAAB8BAABfcmVscy8ucmVsc1BLAQItABQABgAIAAAAIQC/mKTbyAAAAOAA AAAPAAAAAAAAAAAAAAAAAAcCAABkcnMvZG93bnJldi54bWxQSwUGAAAAAAMAAwC3AAAA/AIAAAAA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133" o:spid="_x0000_s1036" style="position:absolute;left:965;top:240;width:73;height:35;visibility:visible;mso-wrap-style:square;v-text-anchor:top" coordsize="73,3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+whJyAAAAOAAAAAPAAAAZHJzL2Rvd25yZXYueG1sRI9bawIx FITfC/0P4RT6plkLSlmNor1Aha3gDXw8bI67i5uTJUnX+O+bgtCXgWGYb5jZIppW9OR8Y1nBaJiB IC6tbrhScNh/Dl5B+ICssbVMCm7kYTF/fJhhru2Vt9TvQiUShH2OCuoQulxKX9Zk0A9tR5yys3UG Q7KuktrhNcFNK1+ybCINNpwWauzorabysvsxCtbmY1Ucw/nbjbq+nxRF3BSnqNTzU3yfJllOQQSK 4b9xR3xpBeMx/B1KZ0DOfwEAAP//AwBQSwECLQAUAAYACAAAACEA2+H2y+4AAACFAQAAEwAAAAAA AAAAAAAAAAAAAAAAW0NvbnRlbnRfVHlwZXNdLnhtbFBLAQItABQABgAIAAAAIQBa9CxbvwAAABUB AAALAAAAAAAAAAAAAAAAAB8BAABfcmVscy8ucmVsc1BLAQItABQABgAIAAAAIQCt+whJyAAAAOAA AAAPAAAAAAAAAAAAAAAAAAcCAABkcnMvZG93bnJldi54bWxQSwUGAAAAAAMAAwC3AAAA/AIAAAAA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41"/>
    <w:rsid w:val="00052BE1"/>
    <w:rsid w:val="000534A9"/>
    <w:rsid w:val="0007412A"/>
    <w:rsid w:val="000C437A"/>
    <w:rsid w:val="0010199E"/>
    <w:rsid w:val="001765FE"/>
    <w:rsid w:val="0019561F"/>
    <w:rsid w:val="001B2AB7"/>
    <w:rsid w:val="001B32D2"/>
    <w:rsid w:val="00251392"/>
    <w:rsid w:val="00255D8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51600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5D23"/>
    <w:rsid w:val="005A7E57"/>
    <w:rsid w:val="005C7E41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618CD"/>
    <w:rsid w:val="00864772"/>
    <w:rsid w:val="008C7CA2"/>
    <w:rsid w:val="008F6337"/>
    <w:rsid w:val="00A42F91"/>
    <w:rsid w:val="00AF1258"/>
    <w:rsid w:val="00B01E52"/>
    <w:rsid w:val="00B4439E"/>
    <w:rsid w:val="00B550FC"/>
    <w:rsid w:val="00B65F19"/>
    <w:rsid w:val="00B85871"/>
    <w:rsid w:val="00B93310"/>
    <w:rsid w:val="00BA4A30"/>
    <w:rsid w:val="00BC1F18"/>
    <w:rsid w:val="00BD2E58"/>
    <w:rsid w:val="00BF6BAB"/>
    <w:rsid w:val="00C007A5"/>
    <w:rsid w:val="00C10D2F"/>
    <w:rsid w:val="00C15E96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CB67C"/>
  <w15:chartTrackingRefBased/>
  <w15:docId w15:val="{AD9CF414-DBB3-DE4B-BA21-358FE426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theme" Target="theme/theme1.xml"/>
  <Relationship Id="rId5" Type="http://schemas.openxmlformats.org/officeDocument/2006/relationships/endnotes" Target="endnotes.xml"/>
  <Relationship Id="rId10" Type="http://schemas.openxmlformats.org/officeDocument/2006/relationships/fontTable" Target="fontTable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img91" Type="http://schemas.openxmlformats.org/officeDocument/2006/relationships/image" Target="media/template_document.xml_img91.png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der/Library/Containers/com.microsoft.Word/Data/Library/Application%20Support/Microsoft/Office/16.0/DTS/zh-CN%7bADD91F6E-E300-F048-B981-FB235F3C7A46%7d/%7b8414338A-C172-7244-ADFC-8F62DE77FEBE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{name.first}</dc:creator>
  <cp:keywords/>
  <dc:description/>
  <cp:lastModifiedBy>Xihk Colder</cp:lastModifiedBy>
  <cp:revision>13</cp:revision>
  <dcterms:created xsi:type="dcterms:W3CDTF">2021-09-21T07:20:00Z</dcterms:created>
  <dcterms:modified xsi:type="dcterms:W3CDTF">2021-09-21T08:32:00Z</dcterms:modified>
</cp:coreProperties>
</file>